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F9A695" w14:textId="6BA7BDD2" w:rsidR="004137D1" w:rsidRPr="00120558" w:rsidRDefault="00E8696C" w:rsidP="00B11250">
      <w:pPr>
        <w:pStyle w:val="Ttulo3"/>
        <w:tabs>
          <w:tab w:val="left" w:pos="2835"/>
        </w:tabs>
        <w:rPr>
          <w:rFonts w:cs="Arial"/>
          <w:b w:val="0"/>
          <w:sz w:val="22"/>
          <w:szCs w:val="24"/>
        </w:rPr>
      </w:pPr>
      <w:r w:rsidRPr="00120558">
        <w:rPr>
          <w:rFonts w:cs="Arial"/>
          <w:b w:val="0"/>
          <w:sz w:val="22"/>
          <w:szCs w:val="24"/>
        </w:rPr>
        <w:t xml:space="preserve">ACTA </w:t>
      </w:r>
      <w:r w:rsidR="00295745" w:rsidRPr="00120558">
        <w:rPr>
          <w:rFonts w:cs="Arial"/>
          <w:b w:val="0"/>
          <w:sz w:val="22"/>
          <w:szCs w:val="24"/>
        </w:rPr>
        <w:t xml:space="preserve">No. </w:t>
      </w:r>
      <w:r w:rsidR="004312F3" w:rsidRPr="00120558">
        <w:rPr>
          <w:rFonts w:cs="Arial"/>
          <w:b w:val="0"/>
          <w:sz w:val="22"/>
          <w:szCs w:val="24"/>
        </w:rPr>
        <w:t>00</w:t>
      </w:r>
      <w:r w:rsidR="0067656A">
        <w:rPr>
          <w:rFonts w:cs="Arial"/>
          <w:b w:val="0"/>
          <w:sz w:val="22"/>
          <w:szCs w:val="24"/>
        </w:rPr>
        <w:t>7</w:t>
      </w:r>
      <w:r w:rsidR="007C186D" w:rsidRPr="00120558">
        <w:rPr>
          <w:rFonts w:cs="Arial"/>
          <w:b w:val="0"/>
          <w:sz w:val="22"/>
          <w:szCs w:val="24"/>
        </w:rPr>
        <w:t xml:space="preserve"> </w:t>
      </w:r>
      <w:r w:rsidR="004312F3" w:rsidRPr="00120558">
        <w:rPr>
          <w:rFonts w:cs="Arial"/>
          <w:b w:val="0"/>
          <w:sz w:val="22"/>
          <w:szCs w:val="24"/>
        </w:rPr>
        <w:t>PARCIAL 00</w:t>
      </w:r>
      <w:r w:rsidR="0067656A">
        <w:rPr>
          <w:rFonts w:cs="Arial"/>
          <w:b w:val="0"/>
          <w:sz w:val="22"/>
          <w:szCs w:val="24"/>
        </w:rPr>
        <w:t>6</w:t>
      </w:r>
    </w:p>
    <w:p w14:paraId="05CD087C" w14:textId="0440932B" w:rsidR="00C65A52" w:rsidRDefault="004137D1" w:rsidP="00783D60">
      <w:pPr>
        <w:jc w:val="center"/>
        <w:rPr>
          <w:rFonts w:ascii="Arial" w:hAnsi="Arial" w:cs="Arial"/>
          <w:sz w:val="22"/>
          <w:lang w:val="es-MX"/>
        </w:rPr>
      </w:pPr>
      <w:r w:rsidRPr="00120558">
        <w:rPr>
          <w:rFonts w:ascii="Arial" w:hAnsi="Arial" w:cs="Arial"/>
          <w:sz w:val="22"/>
          <w:lang w:val="es-MX"/>
        </w:rPr>
        <w:t xml:space="preserve">CONTRATO No. </w:t>
      </w:r>
      <w:r w:rsidR="00975AAC">
        <w:rPr>
          <w:rFonts w:ascii="Arial" w:hAnsi="Arial" w:cs="Arial"/>
          <w:sz w:val="22"/>
          <w:lang w:val="es-MX"/>
        </w:rPr>
        <w:t>105</w:t>
      </w:r>
      <w:r w:rsidRPr="00120558">
        <w:rPr>
          <w:rFonts w:ascii="Arial" w:hAnsi="Arial" w:cs="Arial"/>
          <w:sz w:val="22"/>
          <w:lang w:val="es-MX"/>
        </w:rPr>
        <w:t xml:space="preserve"> DE 202</w:t>
      </w:r>
      <w:r w:rsidR="006532C9" w:rsidRPr="00120558">
        <w:rPr>
          <w:rFonts w:ascii="Arial" w:hAnsi="Arial" w:cs="Arial"/>
          <w:sz w:val="22"/>
          <w:lang w:val="es-MX"/>
        </w:rPr>
        <w:t>3</w:t>
      </w:r>
    </w:p>
    <w:p w14:paraId="4598C268" w14:textId="77777777" w:rsidR="00AB2F81" w:rsidRPr="00120558" w:rsidRDefault="00AB2F81" w:rsidP="00783D60">
      <w:pPr>
        <w:jc w:val="center"/>
        <w:rPr>
          <w:rFonts w:ascii="Arial" w:hAnsi="Arial" w:cs="Arial"/>
          <w:sz w:val="22"/>
          <w:lang w:val="es-MX"/>
        </w:rPr>
      </w:pPr>
    </w:p>
    <w:tbl>
      <w:tblPr>
        <w:tblStyle w:val="Tablaconcuadrcula"/>
        <w:tblW w:w="9390" w:type="dxa"/>
        <w:jc w:val="center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3694"/>
        <w:gridCol w:w="5696"/>
      </w:tblGrid>
      <w:tr w:rsidR="00B11250" w:rsidRPr="00F6280E" w14:paraId="69226468" w14:textId="77777777" w:rsidTr="00AB2F81">
        <w:trPr>
          <w:trHeight w:val="330"/>
          <w:jc w:val="center"/>
        </w:trPr>
        <w:tc>
          <w:tcPr>
            <w:tcW w:w="3694" w:type="dxa"/>
            <w:vAlign w:val="center"/>
          </w:tcPr>
          <w:p w14:paraId="25CB26B5" w14:textId="77777777" w:rsidR="00A30632" w:rsidRPr="00F6280E" w:rsidRDefault="00A30632" w:rsidP="0063001C">
            <w:pPr>
              <w:pStyle w:val="Textopredeterminado"/>
              <w:tabs>
                <w:tab w:val="left" w:pos="0"/>
                <w:tab w:val="left" w:pos="1253"/>
                <w:tab w:val="center" w:pos="4876"/>
                <w:tab w:val="left" w:pos="8040"/>
              </w:tabs>
              <w:spacing w:line="360" w:lineRule="auto"/>
              <w:rPr>
                <w:color w:val="auto"/>
                <w:sz w:val="18"/>
                <w:szCs w:val="20"/>
              </w:rPr>
            </w:pPr>
            <w:r w:rsidRPr="00F6280E">
              <w:rPr>
                <w:color w:val="auto"/>
                <w:sz w:val="18"/>
                <w:szCs w:val="20"/>
              </w:rPr>
              <w:t>CONTRATISTA</w:t>
            </w:r>
          </w:p>
        </w:tc>
        <w:tc>
          <w:tcPr>
            <w:tcW w:w="5696" w:type="dxa"/>
            <w:vAlign w:val="center"/>
          </w:tcPr>
          <w:p w14:paraId="7D98C74A" w14:textId="300D957A" w:rsidR="00A30632" w:rsidRPr="00F6280E" w:rsidRDefault="00975AAC" w:rsidP="0063001C">
            <w:pPr>
              <w:pStyle w:val="Textopredeterminado"/>
              <w:tabs>
                <w:tab w:val="center" w:pos="4876"/>
                <w:tab w:val="left" w:pos="8040"/>
              </w:tabs>
              <w:spacing w:line="360" w:lineRule="auto"/>
              <w:rPr>
                <w:color w:val="auto"/>
                <w:sz w:val="18"/>
                <w:szCs w:val="20"/>
              </w:rPr>
            </w:pPr>
            <w:r w:rsidRPr="00F6280E">
              <w:rPr>
                <w:color w:val="auto"/>
                <w:sz w:val="18"/>
                <w:szCs w:val="20"/>
              </w:rPr>
              <w:t>JUAN PABLO RENDON BELTRAN</w:t>
            </w:r>
          </w:p>
        </w:tc>
      </w:tr>
      <w:tr w:rsidR="00B11250" w:rsidRPr="00F6280E" w14:paraId="6366E018" w14:textId="77777777" w:rsidTr="00AB2F81">
        <w:trPr>
          <w:trHeight w:val="330"/>
          <w:jc w:val="center"/>
        </w:trPr>
        <w:tc>
          <w:tcPr>
            <w:tcW w:w="3694" w:type="dxa"/>
            <w:vAlign w:val="center"/>
          </w:tcPr>
          <w:p w14:paraId="6772D3CD" w14:textId="77777777" w:rsidR="00A30632" w:rsidRPr="00F6280E" w:rsidRDefault="00A30632" w:rsidP="0063001C">
            <w:pPr>
              <w:pStyle w:val="Textopredeterminado"/>
              <w:tabs>
                <w:tab w:val="left" w:pos="0"/>
                <w:tab w:val="left" w:pos="1253"/>
                <w:tab w:val="center" w:pos="4876"/>
                <w:tab w:val="left" w:pos="8040"/>
              </w:tabs>
              <w:spacing w:line="360" w:lineRule="auto"/>
              <w:rPr>
                <w:color w:val="auto"/>
                <w:sz w:val="18"/>
                <w:szCs w:val="20"/>
              </w:rPr>
            </w:pPr>
            <w:r w:rsidRPr="00F6280E">
              <w:rPr>
                <w:color w:val="auto"/>
                <w:sz w:val="18"/>
                <w:szCs w:val="20"/>
              </w:rPr>
              <w:t>C.C.</w:t>
            </w:r>
          </w:p>
        </w:tc>
        <w:tc>
          <w:tcPr>
            <w:tcW w:w="5696" w:type="dxa"/>
            <w:vAlign w:val="center"/>
          </w:tcPr>
          <w:p w14:paraId="3B346080" w14:textId="6FD14650" w:rsidR="00AA47F7" w:rsidRPr="00F6280E" w:rsidRDefault="00AA47F7" w:rsidP="0063001C">
            <w:pPr>
              <w:pStyle w:val="Textopredeterminado"/>
              <w:tabs>
                <w:tab w:val="center" w:pos="4876"/>
                <w:tab w:val="left" w:pos="8040"/>
              </w:tabs>
              <w:spacing w:line="360" w:lineRule="auto"/>
              <w:rPr>
                <w:color w:val="auto"/>
                <w:sz w:val="18"/>
                <w:szCs w:val="20"/>
              </w:rPr>
            </w:pPr>
            <w:r w:rsidRPr="00F6280E">
              <w:rPr>
                <w:color w:val="auto"/>
                <w:sz w:val="18"/>
                <w:szCs w:val="20"/>
              </w:rPr>
              <w:t>1.0</w:t>
            </w:r>
            <w:r w:rsidR="00975AAC" w:rsidRPr="00F6280E">
              <w:rPr>
                <w:color w:val="auto"/>
                <w:sz w:val="18"/>
                <w:szCs w:val="20"/>
              </w:rPr>
              <w:t>07</w:t>
            </w:r>
            <w:r w:rsidRPr="00F6280E">
              <w:rPr>
                <w:color w:val="auto"/>
                <w:sz w:val="18"/>
                <w:szCs w:val="20"/>
              </w:rPr>
              <w:t>.</w:t>
            </w:r>
            <w:r w:rsidR="00975AAC" w:rsidRPr="00F6280E">
              <w:rPr>
                <w:color w:val="auto"/>
                <w:sz w:val="18"/>
                <w:szCs w:val="20"/>
              </w:rPr>
              <w:t>568</w:t>
            </w:r>
            <w:r w:rsidRPr="00F6280E">
              <w:rPr>
                <w:color w:val="auto"/>
                <w:sz w:val="18"/>
                <w:szCs w:val="20"/>
              </w:rPr>
              <w:t>.</w:t>
            </w:r>
            <w:r w:rsidR="00975AAC" w:rsidRPr="00F6280E">
              <w:rPr>
                <w:color w:val="auto"/>
                <w:sz w:val="18"/>
                <w:szCs w:val="20"/>
              </w:rPr>
              <w:t>729</w:t>
            </w:r>
          </w:p>
        </w:tc>
      </w:tr>
      <w:tr w:rsidR="00B11250" w:rsidRPr="00F6280E" w14:paraId="4AB89BBB" w14:textId="77777777" w:rsidTr="00AB2F81">
        <w:trPr>
          <w:trHeight w:val="1105"/>
          <w:jc w:val="center"/>
        </w:trPr>
        <w:tc>
          <w:tcPr>
            <w:tcW w:w="3694" w:type="dxa"/>
            <w:vAlign w:val="center"/>
          </w:tcPr>
          <w:p w14:paraId="559E4712" w14:textId="77777777" w:rsidR="00C76A3D" w:rsidRPr="00F6280E" w:rsidRDefault="00C76A3D" w:rsidP="00C76A3D">
            <w:pPr>
              <w:pStyle w:val="Textopredeterminado"/>
              <w:tabs>
                <w:tab w:val="left" w:pos="0"/>
                <w:tab w:val="left" w:pos="1253"/>
                <w:tab w:val="center" w:pos="4876"/>
                <w:tab w:val="left" w:pos="8040"/>
              </w:tabs>
              <w:spacing w:line="360" w:lineRule="auto"/>
              <w:rPr>
                <w:color w:val="auto"/>
                <w:sz w:val="18"/>
                <w:szCs w:val="20"/>
              </w:rPr>
            </w:pPr>
            <w:r w:rsidRPr="00F6280E">
              <w:rPr>
                <w:color w:val="auto"/>
                <w:sz w:val="18"/>
                <w:szCs w:val="20"/>
              </w:rPr>
              <w:t>OBJETO</w:t>
            </w:r>
            <w:r w:rsidRPr="00F6280E">
              <w:rPr>
                <w:color w:val="auto"/>
                <w:sz w:val="18"/>
                <w:szCs w:val="20"/>
              </w:rPr>
              <w:tab/>
            </w:r>
          </w:p>
        </w:tc>
        <w:tc>
          <w:tcPr>
            <w:tcW w:w="5696" w:type="dxa"/>
            <w:vAlign w:val="center"/>
          </w:tcPr>
          <w:p w14:paraId="34195402" w14:textId="2123DB63" w:rsidR="005F7F2A" w:rsidRPr="00F6280E" w:rsidRDefault="00975AAC" w:rsidP="00AA47F7">
            <w:pPr>
              <w:jc w:val="both"/>
              <w:rPr>
                <w:rFonts w:ascii="Arial" w:eastAsia="Arial" w:hAnsi="Arial" w:cs="Arial"/>
                <w:sz w:val="18"/>
                <w:szCs w:val="20"/>
              </w:rPr>
            </w:pPr>
            <w:r w:rsidRPr="00F6280E">
              <w:rPr>
                <w:rFonts w:ascii="Arial" w:eastAsia="Arial" w:hAnsi="Arial" w:cs="Arial"/>
                <w:sz w:val="18"/>
                <w:szCs w:val="20"/>
              </w:rPr>
              <w:t>PRESTACIÓN DE SERVICIOS TECNOLÓGICOS DE APOYO A LA GESTION EN EL AREA DE SISTEMAS, EN LOS PROCESOS CORRESPONDIENTES A LA DISPOSICION FINAL DE ACTIVOS TECNOLOGICOS Y EL SOPORTE TECNICO A USUARIOS FINALES DE LA SECRETARIA DE HACIENDA DEL MUNICIPIO DE PUERTO BOYACA</w:t>
            </w:r>
          </w:p>
        </w:tc>
      </w:tr>
      <w:tr w:rsidR="00B11250" w:rsidRPr="00F6280E" w14:paraId="6586D048" w14:textId="77777777" w:rsidTr="00AB2F81">
        <w:trPr>
          <w:trHeight w:val="294"/>
          <w:jc w:val="center"/>
        </w:trPr>
        <w:tc>
          <w:tcPr>
            <w:tcW w:w="3694" w:type="dxa"/>
            <w:vAlign w:val="center"/>
          </w:tcPr>
          <w:p w14:paraId="273B27F5" w14:textId="0B46D4C1" w:rsidR="00C76A3D" w:rsidRPr="00F6280E" w:rsidRDefault="00C76A3D" w:rsidP="00C76A3D">
            <w:pPr>
              <w:pStyle w:val="Textopredeterminado"/>
              <w:tabs>
                <w:tab w:val="center" w:pos="4876"/>
                <w:tab w:val="left" w:pos="8040"/>
              </w:tabs>
              <w:spacing w:line="360" w:lineRule="auto"/>
              <w:rPr>
                <w:color w:val="auto"/>
                <w:sz w:val="18"/>
                <w:szCs w:val="20"/>
              </w:rPr>
            </w:pPr>
            <w:r w:rsidRPr="00F6280E">
              <w:rPr>
                <w:color w:val="auto"/>
                <w:sz w:val="18"/>
                <w:szCs w:val="20"/>
              </w:rPr>
              <w:t xml:space="preserve">VALOR </w:t>
            </w:r>
          </w:p>
        </w:tc>
        <w:tc>
          <w:tcPr>
            <w:tcW w:w="5696" w:type="dxa"/>
            <w:vAlign w:val="center"/>
          </w:tcPr>
          <w:p w14:paraId="23789F5F" w14:textId="7F171165" w:rsidR="00C76A3D" w:rsidRPr="00F6280E" w:rsidRDefault="00AC0748" w:rsidP="00AC0748">
            <w:pPr>
              <w:pStyle w:val="Textopredeterminado"/>
              <w:tabs>
                <w:tab w:val="center" w:pos="4876"/>
                <w:tab w:val="left" w:pos="8040"/>
              </w:tabs>
              <w:spacing w:line="360" w:lineRule="auto"/>
              <w:jc w:val="left"/>
              <w:rPr>
                <w:color w:val="auto"/>
                <w:sz w:val="18"/>
                <w:szCs w:val="20"/>
              </w:rPr>
            </w:pPr>
            <w:r w:rsidRPr="00F6280E">
              <w:rPr>
                <w:rFonts w:eastAsia="Arial"/>
                <w:sz w:val="18"/>
                <w:szCs w:val="20"/>
                <w:lang w:eastAsia="es-CO"/>
              </w:rPr>
              <w:t xml:space="preserve">$ </w:t>
            </w:r>
            <w:r w:rsidR="006532C9" w:rsidRPr="00F6280E">
              <w:rPr>
                <w:sz w:val="18"/>
                <w:szCs w:val="20"/>
                <w:shd w:val="clear" w:color="auto" w:fill="FAFAFA"/>
              </w:rPr>
              <w:t>1</w:t>
            </w:r>
            <w:r w:rsidR="00382869" w:rsidRPr="00F6280E">
              <w:rPr>
                <w:sz w:val="18"/>
                <w:szCs w:val="20"/>
                <w:shd w:val="clear" w:color="auto" w:fill="FAFAFA"/>
              </w:rPr>
              <w:t>3</w:t>
            </w:r>
            <w:r w:rsidR="006532C9" w:rsidRPr="00F6280E">
              <w:rPr>
                <w:sz w:val="18"/>
                <w:szCs w:val="20"/>
                <w:shd w:val="clear" w:color="auto" w:fill="FAFAFA"/>
              </w:rPr>
              <w:t>.</w:t>
            </w:r>
            <w:r w:rsidR="00382869" w:rsidRPr="00F6280E">
              <w:rPr>
                <w:sz w:val="18"/>
                <w:szCs w:val="20"/>
                <w:shd w:val="clear" w:color="auto" w:fill="FAFAFA"/>
              </w:rPr>
              <w:t>2</w:t>
            </w:r>
            <w:r w:rsidR="006532C9" w:rsidRPr="00F6280E">
              <w:rPr>
                <w:sz w:val="18"/>
                <w:szCs w:val="20"/>
                <w:shd w:val="clear" w:color="auto" w:fill="FAFAFA"/>
              </w:rPr>
              <w:t>00.000</w:t>
            </w:r>
            <w:r w:rsidRPr="00F6280E">
              <w:rPr>
                <w:rFonts w:eastAsia="Arial"/>
                <w:sz w:val="18"/>
                <w:szCs w:val="20"/>
                <w:lang w:eastAsia="es-CO"/>
              </w:rPr>
              <w:t xml:space="preserve"> </w:t>
            </w:r>
            <w:r w:rsidRPr="00F6280E">
              <w:rPr>
                <w:color w:val="auto"/>
                <w:sz w:val="18"/>
                <w:szCs w:val="20"/>
              </w:rPr>
              <w:t>M/CTE.</w:t>
            </w:r>
          </w:p>
        </w:tc>
      </w:tr>
      <w:tr w:rsidR="00B11250" w:rsidRPr="00F6280E" w14:paraId="1D904F2A" w14:textId="77777777" w:rsidTr="00AB2F81">
        <w:trPr>
          <w:trHeight w:val="279"/>
          <w:jc w:val="center"/>
        </w:trPr>
        <w:tc>
          <w:tcPr>
            <w:tcW w:w="3694" w:type="dxa"/>
            <w:vAlign w:val="center"/>
          </w:tcPr>
          <w:p w14:paraId="6B192B86" w14:textId="6228AB68" w:rsidR="00C76A3D" w:rsidRPr="00F6280E" w:rsidRDefault="00C76A3D" w:rsidP="00C76A3D">
            <w:pPr>
              <w:pStyle w:val="Textopredeterminado"/>
              <w:tabs>
                <w:tab w:val="center" w:pos="4876"/>
                <w:tab w:val="left" w:pos="8040"/>
              </w:tabs>
              <w:spacing w:line="360" w:lineRule="auto"/>
              <w:rPr>
                <w:color w:val="auto"/>
                <w:sz w:val="18"/>
                <w:szCs w:val="20"/>
              </w:rPr>
            </w:pPr>
            <w:r w:rsidRPr="00F6280E">
              <w:rPr>
                <w:color w:val="auto"/>
                <w:sz w:val="18"/>
                <w:szCs w:val="20"/>
              </w:rPr>
              <w:t xml:space="preserve">PLAZO </w:t>
            </w:r>
          </w:p>
        </w:tc>
        <w:tc>
          <w:tcPr>
            <w:tcW w:w="5696" w:type="dxa"/>
            <w:vAlign w:val="center"/>
          </w:tcPr>
          <w:p w14:paraId="3FA7A5CC" w14:textId="13EDC2FF" w:rsidR="00C76A3D" w:rsidRPr="00F6280E" w:rsidRDefault="006532C9" w:rsidP="009C6484">
            <w:pPr>
              <w:pStyle w:val="Textopredeterminado"/>
              <w:tabs>
                <w:tab w:val="center" w:pos="4876"/>
                <w:tab w:val="left" w:pos="8040"/>
              </w:tabs>
              <w:spacing w:line="360" w:lineRule="auto"/>
              <w:rPr>
                <w:color w:val="auto"/>
                <w:sz w:val="18"/>
                <w:szCs w:val="20"/>
              </w:rPr>
            </w:pPr>
            <w:r w:rsidRPr="00F6280E">
              <w:rPr>
                <w:color w:val="auto"/>
                <w:sz w:val="18"/>
                <w:szCs w:val="20"/>
              </w:rPr>
              <w:t xml:space="preserve">SEIS </w:t>
            </w:r>
            <w:r w:rsidR="00AC0748" w:rsidRPr="00F6280E">
              <w:rPr>
                <w:color w:val="auto"/>
                <w:sz w:val="18"/>
                <w:szCs w:val="20"/>
              </w:rPr>
              <w:t>(0</w:t>
            </w:r>
            <w:r w:rsidRPr="00F6280E">
              <w:rPr>
                <w:color w:val="auto"/>
                <w:sz w:val="18"/>
                <w:szCs w:val="20"/>
              </w:rPr>
              <w:t>6</w:t>
            </w:r>
            <w:r w:rsidR="00AC0748" w:rsidRPr="00F6280E">
              <w:rPr>
                <w:color w:val="auto"/>
                <w:sz w:val="18"/>
                <w:szCs w:val="20"/>
              </w:rPr>
              <w:t xml:space="preserve">) MESES </w:t>
            </w:r>
          </w:p>
        </w:tc>
      </w:tr>
      <w:tr w:rsidR="00B11250" w:rsidRPr="00F6280E" w14:paraId="540C3F09" w14:textId="77777777" w:rsidTr="00AB2F81">
        <w:trPr>
          <w:trHeight w:val="330"/>
          <w:jc w:val="center"/>
        </w:trPr>
        <w:tc>
          <w:tcPr>
            <w:tcW w:w="3694" w:type="dxa"/>
            <w:vAlign w:val="center"/>
          </w:tcPr>
          <w:p w14:paraId="4439BFBF" w14:textId="77777777" w:rsidR="00C76A3D" w:rsidRPr="00F6280E" w:rsidRDefault="00C76A3D" w:rsidP="00C76A3D">
            <w:pPr>
              <w:pStyle w:val="Textopredeterminado"/>
              <w:tabs>
                <w:tab w:val="center" w:pos="4876"/>
                <w:tab w:val="left" w:pos="8040"/>
              </w:tabs>
              <w:spacing w:line="360" w:lineRule="auto"/>
              <w:rPr>
                <w:color w:val="auto"/>
                <w:sz w:val="18"/>
                <w:szCs w:val="20"/>
              </w:rPr>
            </w:pPr>
            <w:r w:rsidRPr="00F6280E">
              <w:rPr>
                <w:color w:val="auto"/>
                <w:sz w:val="18"/>
                <w:szCs w:val="20"/>
              </w:rPr>
              <w:t>FECHA DE INICIO</w:t>
            </w:r>
          </w:p>
        </w:tc>
        <w:tc>
          <w:tcPr>
            <w:tcW w:w="5696" w:type="dxa"/>
            <w:vAlign w:val="center"/>
          </w:tcPr>
          <w:p w14:paraId="767DD2C8" w14:textId="436371A5" w:rsidR="00C76A3D" w:rsidRPr="00F6280E" w:rsidRDefault="00AC0748" w:rsidP="00D40292">
            <w:pPr>
              <w:pStyle w:val="Textopredeterminado"/>
              <w:tabs>
                <w:tab w:val="center" w:pos="4876"/>
                <w:tab w:val="left" w:pos="8040"/>
              </w:tabs>
              <w:spacing w:line="360" w:lineRule="auto"/>
              <w:rPr>
                <w:color w:val="auto"/>
                <w:sz w:val="18"/>
                <w:szCs w:val="20"/>
              </w:rPr>
            </w:pPr>
            <w:r w:rsidRPr="00F6280E">
              <w:rPr>
                <w:color w:val="auto"/>
                <w:sz w:val="18"/>
                <w:szCs w:val="20"/>
              </w:rPr>
              <w:t>1</w:t>
            </w:r>
            <w:r w:rsidR="00382869" w:rsidRPr="00F6280E">
              <w:rPr>
                <w:color w:val="auto"/>
                <w:sz w:val="18"/>
                <w:szCs w:val="20"/>
              </w:rPr>
              <w:t>7</w:t>
            </w:r>
            <w:r w:rsidR="00C76A3D" w:rsidRPr="00F6280E">
              <w:rPr>
                <w:color w:val="auto"/>
                <w:sz w:val="18"/>
                <w:szCs w:val="20"/>
              </w:rPr>
              <w:t xml:space="preserve"> DE </w:t>
            </w:r>
            <w:r w:rsidR="006532C9" w:rsidRPr="00F6280E">
              <w:rPr>
                <w:color w:val="auto"/>
                <w:sz w:val="18"/>
                <w:szCs w:val="20"/>
              </w:rPr>
              <w:t>FEBRERO</w:t>
            </w:r>
            <w:r w:rsidR="00C76A3D" w:rsidRPr="00F6280E">
              <w:rPr>
                <w:color w:val="auto"/>
                <w:sz w:val="18"/>
                <w:szCs w:val="20"/>
              </w:rPr>
              <w:t xml:space="preserve"> DE 202</w:t>
            </w:r>
            <w:r w:rsidR="006532C9" w:rsidRPr="00F6280E">
              <w:rPr>
                <w:color w:val="auto"/>
                <w:sz w:val="18"/>
                <w:szCs w:val="20"/>
              </w:rPr>
              <w:t>3</w:t>
            </w:r>
          </w:p>
        </w:tc>
      </w:tr>
      <w:tr w:rsidR="00B11250" w:rsidRPr="00F6280E" w14:paraId="29F5E912" w14:textId="77777777" w:rsidTr="00AB2F81">
        <w:trPr>
          <w:trHeight w:val="330"/>
          <w:jc w:val="center"/>
        </w:trPr>
        <w:tc>
          <w:tcPr>
            <w:tcW w:w="3694" w:type="dxa"/>
            <w:vAlign w:val="center"/>
          </w:tcPr>
          <w:p w14:paraId="63571247" w14:textId="77777777" w:rsidR="00C76A3D" w:rsidRPr="00F6280E" w:rsidRDefault="00C76A3D" w:rsidP="00C76A3D">
            <w:pPr>
              <w:pStyle w:val="Textopredeterminado"/>
              <w:tabs>
                <w:tab w:val="center" w:pos="4876"/>
                <w:tab w:val="left" w:pos="8040"/>
              </w:tabs>
              <w:spacing w:line="360" w:lineRule="auto"/>
              <w:rPr>
                <w:color w:val="auto"/>
                <w:sz w:val="18"/>
                <w:szCs w:val="20"/>
              </w:rPr>
            </w:pPr>
            <w:r w:rsidRPr="00F6280E">
              <w:rPr>
                <w:color w:val="auto"/>
                <w:sz w:val="18"/>
                <w:szCs w:val="20"/>
              </w:rPr>
              <w:t>SUPERVISOR</w:t>
            </w:r>
          </w:p>
        </w:tc>
        <w:tc>
          <w:tcPr>
            <w:tcW w:w="5696" w:type="dxa"/>
            <w:vAlign w:val="center"/>
          </w:tcPr>
          <w:p w14:paraId="1E652980" w14:textId="19C4F34D" w:rsidR="00C76A3D" w:rsidRPr="00F6280E" w:rsidRDefault="00382869" w:rsidP="002E109D">
            <w:pPr>
              <w:pStyle w:val="Textopredeterminado"/>
              <w:tabs>
                <w:tab w:val="center" w:pos="4876"/>
                <w:tab w:val="left" w:pos="8040"/>
              </w:tabs>
              <w:spacing w:line="360" w:lineRule="auto"/>
              <w:rPr>
                <w:color w:val="auto"/>
                <w:sz w:val="18"/>
                <w:szCs w:val="20"/>
              </w:rPr>
            </w:pPr>
            <w:r w:rsidRPr="00F6280E">
              <w:rPr>
                <w:color w:val="auto"/>
                <w:sz w:val="18"/>
                <w:szCs w:val="20"/>
              </w:rPr>
              <w:t>ING.</w:t>
            </w:r>
            <w:r w:rsidR="00AB2F81">
              <w:rPr>
                <w:color w:val="auto"/>
                <w:sz w:val="18"/>
                <w:szCs w:val="20"/>
              </w:rPr>
              <w:t xml:space="preserve"> </w:t>
            </w:r>
            <w:r w:rsidRPr="00F6280E">
              <w:rPr>
                <w:color w:val="auto"/>
                <w:sz w:val="18"/>
                <w:szCs w:val="20"/>
              </w:rPr>
              <w:t>FABIAN MURILLO MARÍN (</w:t>
            </w:r>
            <w:r w:rsidR="002E109D">
              <w:rPr>
                <w:color w:val="auto"/>
                <w:sz w:val="18"/>
                <w:szCs w:val="20"/>
              </w:rPr>
              <w:t xml:space="preserve">PROFESIONAL UNIVERSITARIO </w:t>
            </w:r>
            <w:r w:rsidRPr="00F6280E">
              <w:rPr>
                <w:color w:val="auto"/>
                <w:sz w:val="18"/>
                <w:szCs w:val="20"/>
              </w:rPr>
              <w:t>MUNICIPAL) ADSCRIPTO  A LA SECRETARIA GENERAL.</w:t>
            </w:r>
          </w:p>
        </w:tc>
      </w:tr>
      <w:tr w:rsidR="00877010" w:rsidRPr="00F6280E" w14:paraId="756D98D8" w14:textId="77777777" w:rsidTr="00AB2F81">
        <w:trPr>
          <w:trHeight w:val="330"/>
          <w:jc w:val="center"/>
        </w:trPr>
        <w:tc>
          <w:tcPr>
            <w:tcW w:w="3694" w:type="dxa"/>
            <w:vAlign w:val="center"/>
          </w:tcPr>
          <w:p w14:paraId="5771D87A" w14:textId="38996F2C" w:rsidR="00877010" w:rsidRPr="00F6280E" w:rsidRDefault="00877010" w:rsidP="00C76A3D">
            <w:pPr>
              <w:pStyle w:val="Textopredeterminado"/>
              <w:tabs>
                <w:tab w:val="center" w:pos="4876"/>
                <w:tab w:val="left" w:pos="8040"/>
              </w:tabs>
              <w:spacing w:line="360" w:lineRule="auto"/>
              <w:rPr>
                <w:color w:val="auto"/>
                <w:sz w:val="18"/>
                <w:szCs w:val="20"/>
              </w:rPr>
            </w:pPr>
            <w:r w:rsidRPr="00F6280E">
              <w:rPr>
                <w:color w:val="auto"/>
                <w:sz w:val="18"/>
                <w:szCs w:val="20"/>
              </w:rPr>
              <w:t>FECHA ACTA 00</w:t>
            </w:r>
            <w:r w:rsidR="005243F2" w:rsidRPr="00F6280E">
              <w:rPr>
                <w:color w:val="auto"/>
                <w:sz w:val="18"/>
                <w:szCs w:val="20"/>
              </w:rPr>
              <w:t>2</w:t>
            </w:r>
            <w:r w:rsidRPr="00F6280E">
              <w:rPr>
                <w:color w:val="auto"/>
                <w:sz w:val="18"/>
                <w:szCs w:val="20"/>
              </w:rPr>
              <w:t xml:space="preserve"> PARCIAL 001</w:t>
            </w:r>
          </w:p>
        </w:tc>
        <w:tc>
          <w:tcPr>
            <w:tcW w:w="5696" w:type="dxa"/>
            <w:vAlign w:val="center"/>
          </w:tcPr>
          <w:p w14:paraId="458AB5CF" w14:textId="5D42C77C" w:rsidR="00877010" w:rsidRPr="00F6280E" w:rsidRDefault="002A1C25" w:rsidP="00C76A3D">
            <w:pPr>
              <w:pStyle w:val="Textopredeterminado"/>
              <w:tabs>
                <w:tab w:val="center" w:pos="4876"/>
                <w:tab w:val="left" w:pos="8040"/>
              </w:tabs>
              <w:spacing w:line="360" w:lineRule="auto"/>
              <w:rPr>
                <w:color w:val="auto"/>
                <w:sz w:val="18"/>
                <w:szCs w:val="20"/>
              </w:rPr>
            </w:pPr>
            <w:r w:rsidRPr="00F6280E">
              <w:rPr>
                <w:color w:val="auto"/>
                <w:sz w:val="18"/>
                <w:szCs w:val="20"/>
              </w:rPr>
              <w:t>1</w:t>
            </w:r>
            <w:r w:rsidR="00563633" w:rsidRPr="00F6280E">
              <w:rPr>
                <w:color w:val="auto"/>
                <w:sz w:val="18"/>
                <w:szCs w:val="20"/>
              </w:rPr>
              <w:t>6</w:t>
            </w:r>
            <w:r w:rsidR="00877010" w:rsidRPr="00F6280E">
              <w:rPr>
                <w:color w:val="auto"/>
                <w:sz w:val="18"/>
                <w:szCs w:val="20"/>
              </w:rPr>
              <w:t xml:space="preserve"> DE </w:t>
            </w:r>
            <w:r w:rsidR="006532C9" w:rsidRPr="00F6280E">
              <w:rPr>
                <w:color w:val="auto"/>
                <w:sz w:val="18"/>
                <w:szCs w:val="20"/>
              </w:rPr>
              <w:t>MARZO</w:t>
            </w:r>
            <w:r w:rsidR="00877010" w:rsidRPr="00F6280E">
              <w:rPr>
                <w:color w:val="auto"/>
                <w:sz w:val="18"/>
                <w:szCs w:val="20"/>
              </w:rPr>
              <w:t xml:space="preserve"> 202</w:t>
            </w:r>
            <w:r w:rsidR="006532C9" w:rsidRPr="00F6280E">
              <w:rPr>
                <w:color w:val="auto"/>
                <w:sz w:val="18"/>
                <w:szCs w:val="20"/>
              </w:rPr>
              <w:t>3</w:t>
            </w:r>
          </w:p>
        </w:tc>
      </w:tr>
      <w:tr w:rsidR="00877010" w:rsidRPr="00F6280E" w14:paraId="798F13BA" w14:textId="77777777" w:rsidTr="00AB2F81">
        <w:trPr>
          <w:trHeight w:val="330"/>
          <w:jc w:val="center"/>
        </w:trPr>
        <w:tc>
          <w:tcPr>
            <w:tcW w:w="3694" w:type="dxa"/>
            <w:vAlign w:val="center"/>
          </w:tcPr>
          <w:p w14:paraId="64AB9B90" w14:textId="5E0B91B3" w:rsidR="00877010" w:rsidRPr="00F6280E" w:rsidRDefault="00877010" w:rsidP="00C76A3D">
            <w:pPr>
              <w:pStyle w:val="Textopredeterminado"/>
              <w:tabs>
                <w:tab w:val="center" w:pos="4876"/>
                <w:tab w:val="left" w:pos="8040"/>
              </w:tabs>
              <w:spacing w:line="360" w:lineRule="auto"/>
              <w:rPr>
                <w:color w:val="auto"/>
                <w:sz w:val="18"/>
                <w:szCs w:val="20"/>
              </w:rPr>
            </w:pPr>
            <w:r w:rsidRPr="00F6280E">
              <w:rPr>
                <w:color w:val="auto"/>
                <w:sz w:val="18"/>
                <w:szCs w:val="20"/>
              </w:rPr>
              <w:t>VALOR ACTA 00</w:t>
            </w:r>
            <w:r w:rsidR="005243F2" w:rsidRPr="00F6280E">
              <w:rPr>
                <w:color w:val="auto"/>
                <w:sz w:val="18"/>
                <w:szCs w:val="20"/>
              </w:rPr>
              <w:t>2</w:t>
            </w:r>
            <w:r w:rsidRPr="00F6280E">
              <w:rPr>
                <w:color w:val="auto"/>
                <w:sz w:val="18"/>
                <w:szCs w:val="20"/>
              </w:rPr>
              <w:t xml:space="preserve"> PARCIAL 001</w:t>
            </w:r>
          </w:p>
        </w:tc>
        <w:tc>
          <w:tcPr>
            <w:tcW w:w="5696" w:type="dxa"/>
            <w:vAlign w:val="center"/>
          </w:tcPr>
          <w:p w14:paraId="267BE1B8" w14:textId="51DDC3F3" w:rsidR="00877010" w:rsidRPr="00F6280E" w:rsidRDefault="00877010" w:rsidP="00C76A3D">
            <w:pPr>
              <w:pStyle w:val="Textopredeterminado"/>
              <w:tabs>
                <w:tab w:val="center" w:pos="4876"/>
                <w:tab w:val="left" w:pos="8040"/>
              </w:tabs>
              <w:spacing w:line="360" w:lineRule="auto"/>
              <w:rPr>
                <w:color w:val="auto"/>
                <w:sz w:val="18"/>
                <w:szCs w:val="20"/>
              </w:rPr>
            </w:pPr>
            <w:r w:rsidRPr="00F6280E">
              <w:rPr>
                <w:color w:val="auto"/>
                <w:sz w:val="18"/>
                <w:szCs w:val="20"/>
              </w:rPr>
              <w:t>$ 2.</w:t>
            </w:r>
            <w:r w:rsidR="00382869" w:rsidRPr="00F6280E">
              <w:rPr>
                <w:color w:val="auto"/>
                <w:sz w:val="18"/>
                <w:szCs w:val="20"/>
              </w:rPr>
              <w:t>2</w:t>
            </w:r>
            <w:r w:rsidRPr="00F6280E">
              <w:rPr>
                <w:color w:val="auto"/>
                <w:sz w:val="18"/>
                <w:szCs w:val="20"/>
              </w:rPr>
              <w:t>00.000,00</w:t>
            </w:r>
          </w:p>
        </w:tc>
      </w:tr>
      <w:tr w:rsidR="00821F24" w:rsidRPr="00F6280E" w14:paraId="47FDC6E3" w14:textId="77777777" w:rsidTr="00AB2F81">
        <w:trPr>
          <w:trHeight w:val="330"/>
          <w:jc w:val="center"/>
        </w:trPr>
        <w:tc>
          <w:tcPr>
            <w:tcW w:w="3694" w:type="dxa"/>
            <w:vAlign w:val="center"/>
          </w:tcPr>
          <w:p w14:paraId="44C45B47" w14:textId="5B372A46" w:rsidR="00821F24" w:rsidRPr="00F6280E" w:rsidRDefault="00821F24" w:rsidP="00821F24">
            <w:pPr>
              <w:pStyle w:val="Textopredeterminado"/>
              <w:tabs>
                <w:tab w:val="center" w:pos="4876"/>
                <w:tab w:val="left" w:pos="8040"/>
              </w:tabs>
              <w:spacing w:line="360" w:lineRule="auto"/>
              <w:rPr>
                <w:b/>
                <w:color w:val="auto"/>
                <w:sz w:val="18"/>
                <w:szCs w:val="20"/>
              </w:rPr>
            </w:pPr>
            <w:r w:rsidRPr="00F6280E">
              <w:rPr>
                <w:color w:val="auto"/>
                <w:sz w:val="18"/>
                <w:szCs w:val="20"/>
              </w:rPr>
              <w:t>FECHA ACTA 00</w:t>
            </w:r>
            <w:r w:rsidR="00120558" w:rsidRPr="00F6280E">
              <w:rPr>
                <w:color w:val="auto"/>
                <w:sz w:val="18"/>
                <w:szCs w:val="20"/>
              </w:rPr>
              <w:t>3</w:t>
            </w:r>
            <w:r w:rsidRPr="00F6280E">
              <w:rPr>
                <w:color w:val="auto"/>
                <w:sz w:val="18"/>
                <w:szCs w:val="20"/>
              </w:rPr>
              <w:t xml:space="preserve"> PARCIAL 002</w:t>
            </w:r>
          </w:p>
        </w:tc>
        <w:tc>
          <w:tcPr>
            <w:tcW w:w="5696" w:type="dxa"/>
            <w:vAlign w:val="center"/>
          </w:tcPr>
          <w:p w14:paraId="3BEE81FE" w14:textId="485DC87E" w:rsidR="00821F24" w:rsidRPr="00F6280E" w:rsidRDefault="00821F24" w:rsidP="00821F24">
            <w:pPr>
              <w:pStyle w:val="Textopredeterminado"/>
              <w:tabs>
                <w:tab w:val="center" w:pos="4876"/>
                <w:tab w:val="left" w:pos="8040"/>
              </w:tabs>
              <w:spacing w:line="360" w:lineRule="auto"/>
              <w:rPr>
                <w:color w:val="auto"/>
                <w:sz w:val="18"/>
                <w:szCs w:val="20"/>
              </w:rPr>
            </w:pPr>
            <w:r w:rsidRPr="00F6280E">
              <w:rPr>
                <w:color w:val="auto"/>
                <w:sz w:val="18"/>
                <w:szCs w:val="20"/>
              </w:rPr>
              <w:t>1</w:t>
            </w:r>
            <w:r w:rsidR="00382869" w:rsidRPr="00F6280E">
              <w:rPr>
                <w:color w:val="auto"/>
                <w:sz w:val="18"/>
                <w:szCs w:val="20"/>
              </w:rPr>
              <w:t>7</w:t>
            </w:r>
            <w:r w:rsidRPr="00F6280E">
              <w:rPr>
                <w:color w:val="auto"/>
                <w:sz w:val="18"/>
                <w:szCs w:val="20"/>
              </w:rPr>
              <w:t xml:space="preserve"> DE </w:t>
            </w:r>
            <w:r w:rsidR="00120558" w:rsidRPr="00F6280E">
              <w:rPr>
                <w:color w:val="auto"/>
                <w:sz w:val="18"/>
                <w:szCs w:val="20"/>
              </w:rPr>
              <w:t>ABRIL</w:t>
            </w:r>
            <w:r w:rsidRPr="00F6280E">
              <w:rPr>
                <w:color w:val="auto"/>
                <w:sz w:val="18"/>
                <w:szCs w:val="20"/>
              </w:rPr>
              <w:t xml:space="preserve"> DE 2023</w:t>
            </w:r>
          </w:p>
        </w:tc>
      </w:tr>
      <w:tr w:rsidR="00821F24" w:rsidRPr="00F6280E" w14:paraId="1796A211" w14:textId="77777777" w:rsidTr="00AB2F81">
        <w:trPr>
          <w:trHeight w:val="330"/>
          <w:jc w:val="center"/>
        </w:trPr>
        <w:tc>
          <w:tcPr>
            <w:tcW w:w="3694" w:type="dxa"/>
            <w:vAlign w:val="center"/>
          </w:tcPr>
          <w:p w14:paraId="70B2D6B5" w14:textId="17C23E42" w:rsidR="00821F24" w:rsidRPr="00F6280E" w:rsidRDefault="00821F24" w:rsidP="00821F24">
            <w:pPr>
              <w:pStyle w:val="Textopredeterminado"/>
              <w:tabs>
                <w:tab w:val="center" w:pos="4876"/>
                <w:tab w:val="left" w:pos="8040"/>
              </w:tabs>
              <w:spacing w:line="360" w:lineRule="auto"/>
              <w:rPr>
                <w:b/>
                <w:color w:val="auto"/>
                <w:sz w:val="18"/>
                <w:szCs w:val="20"/>
              </w:rPr>
            </w:pPr>
            <w:r w:rsidRPr="00F6280E">
              <w:rPr>
                <w:color w:val="auto"/>
                <w:sz w:val="18"/>
                <w:szCs w:val="20"/>
              </w:rPr>
              <w:t>VALOR ACTA 00</w:t>
            </w:r>
            <w:r w:rsidR="00120558" w:rsidRPr="00F6280E">
              <w:rPr>
                <w:color w:val="auto"/>
                <w:sz w:val="18"/>
                <w:szCs w:val="20"/>
              </w:rPr>
              <w:t>3</w:t>
            </w:r>
            <w:r w:rsidRPr="00F6280E">
              <w:rPr>
                <w:color w:val="auto"/>
                <w:sz w:val="18"/>
                <w:szCs w:val="20"/>
              </w:rPr>
              <w:t xml:space="preserve"> PARCIAL 002</w:t>
            </w:r>
          </w:p>
        </w:tc>
        <w:tc>
          <w:tcPr>
            <w:tcW w:w="5696" w:type="dxa"/>
            <w:vAlign w:val="center"/>
          </w:tcPr>
          <w:p w14:paraId="17E3C203" w14:textId="74049531" w:rsidR="00821F24" w:rsidRPr="00F6280E" w:rsidRDefault="00821F24" w:rsidP="00821F24">
            <w:pPr>
              <w:pStyle w:val="Textopredeterminado"/>
              <w:tabs>
                <w:tab w:val="center" w:pos="4876"/>
                <w:tab w:val="left" w:pos="8040"/>
              </w:tabs>
              <w:spacing w:line="360" w:lineRule="auto"/>
              <w:rPr>
                <w:color w:val="auto"/>
                <w:sz w:val="18"/>
                <w:szCs w:val="20"/>
              </w:rPr>
            </w:pPr>
            <w:r w:rsidRPr="00F6280E">
              <w:rPr>
                <w:color w:val="auto"/>
                <w:sz w:val="18"/>
                <w:szCs w:val="20"/>
              </w:rPr>
              <w:t>$ 2.</w:t>
            </w:r>
            <w:r w:rsidR="00382869" w:rsidRPr="00F6280E">
              <w:rPr>
                <w:color w:val="auto"/>
                <w:sz w:val="18"/>
                <w:szCs w:val="20"/>
              </w:rPr>
              <w:t>2</w:t>
            </w:r>
            <w:r w:rsidRPr="00F6280E">
              <w:rPr>
                <w:color w:val="auto"/>
                <w:sz w:val="18"/>
                <w:szCs w:val="20"/>
              </w:rPr>
              <w:t>00.000,00</w:t>
            </w:r>
          </w:p>
        </w:tc>
      </w:tr>
      <w:tr w:rsidR="00460869" w:rsidRPr="00F6280E" w14:paraId="78335835" w14:textId="77777777" w:rsidTr="00AB2F81">
        <w:trPr>
          <w:trHeight w:val="330"/>
          <w:jc w:val="center"/>
        </w:trPr>
        <w:tc>
          <w:tcPr>
            <w:tcW w:w="3694" w:type="dxa"/>
            <w:vAlign w:val="center"/>
          </w:tcPr>
          <w:p w14:paraId="27B6CABF" w14:textId="53E40ED9" w:rsidR="00460869" w:rsidRPr="00F6280E" w:rsidRDefault="00460869" w:rsidP="00821F24">
            <w:pPr>
              <w:pStyle w:val="Textopredeterminado"/>
              <w:tabs>
                <w:tab w:val="center" w:pos="4876"/>
                <w:tab w:val="left" w:pos="8040"/>
              </w:tabs>
              <w:spacing w:line="360" w:lineRule="auto"/>
              <w:rPr>
                <w:color w:val="auto"/>
                <w:sz w:val="18"/>
                <w:szCs w:val="20"/>
              </w:rPr>
            </w:pPr>
            <w:r w:rsidRPr="00F6280E">
              <w:rPr>
                <w:color w:val="auto"/>
                <w:sz w:val="18"/>
                <w:szCs w:val="20"/>
              </w:rPr>
              <w:t>FECHA ACTA 004 PARCIAL 003</w:t>
            </w:r>
          </w:p>
        </w:tc>
        <w:tc>
          <w:tcPr>
            <w:tcW w:w="5696" w:type="dxa"/>
            <w:vAlign w:val="center"/>
          </w:tcPr>
          <w:p w14:paraId="2A8CD77B" w14:textId="55394325" w:rsidR="00460869" w:rsidRPr="00F6280E" w:rsidRDefault="00460869" w:rsidP="00821F24">
            <w:pPr>
              <w:pStyle w:val="Textopredeterminado"/>
              <w:tabs>
                <w:tab w:val="center" w:pos="4876"/>
                <w:tab w:val="left" w:pos="8040"/>
              </w:tabs>
              <w:spacing w:line="360" w:lineRule="auto"/>
              <w:rPr>
                <w:color w:val="auto"/>
                <w:sz w:val="18"/>
                <w:szCs w:val="20"/>
              </w:rPr>
            </w:pPr>
            <w:r w:rsidRPr="00F6280E">
              <w:rPr>
                <w:color w:val="auto"/>
                <w:sz w:val="18"/>
                <w:szCs w:val="20"/>
              </w:rPr>
              <w:t>17 DE MAYO DE 2023</w:t>
            </w:r>
          </w:p>
        </w:tc>
      </w:tr>
      <w:tr w:rsidR="00460869" w:rsidRPr="00F6280E" w14:paraId="5C1A1921" w14:textId="77777777" w:rsidTr="00AB2F81">
        <w:trPr>
          <w:trHeight w:val="330"/>
          <w:jc w:val="center"/>
        </w:trPr>
        <w:tc>
          <w:tcPr>
            <w:tcW w:w="3694" w:type="dxa"/>
            <w:vAlign w:val="center"/>
          </w:tcPr>
          <w:p w14:paraId="32606E79" w14:textId="5D12B77F" w:rsidR="00460869" w:rsidRPr="00F6280E" w:rsidRDefault="00460869" w:rsidP="00821F24">
            <w:pPr>
              <w:pStyle w:val="Textopredeterminado"/>
              <w:tabs>
                <w:tab w:val="center" w:pos="4876"/>
                <w:tab w:val="left" w:pos="8040"/>
              </w:tabs>
              <w:spacing w:line="360" w:lineRule="auto"/>
              <w:rPr>
                <w:color w:val="auto"/>
                <w:sz w:val="18"/>
                <w:szCs w:val="20"/>
              </w:rPr>
            </w:pPr>
            <w:r w:rsidRPr="00F6280E">
              <w:rPr>
                <w:color w:val="auto"/>
                <w:sz w:val="18"/>
                <w:szCs w:val="20"/>
              </w:rPr>
              <w:t>VALOR ACTA 004 PARCIAL 003</w:t>
            </w:r>
          </w:p>
        </w:tc>
        <w:tc>
          <w:tcPr>
            <w:tcW w:w="5696" w:type="dxa"/>
            <w:vAlign w:val="center"/>
          </w:tcPr>
          <w:p w14:paraId="387ADA6B" w14:textId="04CC2E9C" w:rsidR="00460869" w:rsidRPr="00F6280E" w:rsidRDefault="00460869" w:rsidP="00821F24">
            <w:pPr>
              <w:pStyle w:val="Textopredeterminado"/>
              <w:tabs>
                <w:tab w:val="center" w:pos="4876"/>
                <w:tab w:val="left" w:pos="8040"/>
              </w:tabs>
              <w:spacing w:line="360" w:lineRule="auto"/>
              <w:rPr>
                <w:color w:val="auto"/>
                <w:sz w:val="18"/>
                <w:szCs w:val="20"/>
              </w:rPr>
            </w:pPr>
            <w:r w:rsidRPr="00F6280E">
              <w:rPr>
                <w:color w:val="auto"/>
                <w:sz w:val="18"/>
                <w:szCs w:val="20"/>
              </w:rPr>
              <w:t>$ 2.200.000,00</w:t>
            </w:r>
          </w:p>
        </w:tc>
      </w:tr>
      <w:tr w:rsidR="001A6DCD" w:rsidRPr="00F6280E" w14:paraId="72EB2E4F" w14:textId="77777777" w:rsidTr="00AB2F81">
        <w:trPr>
          <w:trHeight w:val="330"/>
          <w:jc w:val="center"/>
        </w:trPr>
        <w:tc>
          <w:tcPr>
            <w:tcW w:w="3694" w:type="dxa"/>
            <w:vAlign w:val="center"/>
          </w:tcPr>
          <w:p w14:paraId="22E6091E" w14:textId="1B3D1E6C" w:rsidR="001A6DCD" w:rsidRPr="00F6280E" w:rsidRDefault="001A6DCD" w:rsidP="001A6DCD">
            <w:pPr>
              <w:pStyle w:val="Textopredeterminado"/>
              <w:tabs>
                <w:tab w:val="center" w:pos="4876"/>
                <w:tab w:val="left" w:pos="8040"/>
              </w:tabs>
              <w:spacing w:line="360" w:lineRule="auto"/>
              <w:rPr>
                <w:color w:val="auto"/>
                <w:sz w:val="18"/>
                <w:szCs w:val="20"/>
              </w:rPr>
            </w:pPr>
            <w:r>
              <w:rPr>
                <w:color w:val="auto"/>
                <w:sz w:val="18"/>
                <w:szCs w:val="20"/>
              </w:rPr>
              <w:t>FECHA ACTA 005 PARCIAL 004</w:t>
            </w:r>
          </w:p>
        </w:tc>
        <w:tc>
          <w:tcPr>
            <w:tcW w:w="5696" w:type="dxa"/>
            <w:vAlign w:val="center"/>
          </w:tcPr>
          <w:p w14:paraId="6DF88AA1" w14:textId="100CC635" w:rsidR="001A6DCD" w:rsidRPr="00F6280E" w:rsidRDefault="001A6DCD" w:rsidP="001A6DCD">
            <w:pPr>
              <w:pStyle w:val="Textopredeterminado"/>
              <w:tabs>
                <w:tab w:val="center" w:pos="4876"/>
                <w:tab w:val="left" w:pos="8040"/>
              </w:tabs>
              <w:spacing w:line="360" w:lineRule="auto"/>
              <w:rPr>
                <w:color w:val="auto"/>
                <w:sz w:val="18"/>
                <w:szCs w:val="20"/>
              </w:rPr>
            </w:pPr>
            <w:r>
              <w:rPr>
                <w:color w:val="auto"/>
                <w:sz w:val="18"/>
                <w:szCs w:val="20"/>
              </w:rPr>
              <w:t>16</w:t>
            </w:r>
            <w:r w:rsidRPr="00F6280E">
              <w:rPr>
                <w:color w:val="auto"/>
                <w:sz w:val="18"/>
                <w:szCs w:val="20"/>
              </w:rPr>
              <w:t xml:space="preserve"> DE </w:t>
            </w:r>
            <w:r>
              <w:rPr>
                <w:color w:val="auto"/>
                <w:sz w:val="18"/>
                <w:szCs w:val="20"/>
              </w:rPr>
              <w:t xml:space="preserve">JUNIO </w:t>
            </w:r>
            <w:r w:rsidRPr="00F6280E">
              <w:rPr>
                <w:color w:val="auto"/>
                <w:sz w:val="18"/>
                <w:szCs w:val="20"/>
              </w:rPr>
              <w:t>DE 2023</w:t>
            </w:r>
          </w:p>
        </w:tc>
      </w:tr>
      <w:tr w:rsidR="001A6DCD" w:rsidRPr="00F6280E" w14:paraId="16870774" w14:textId="77777777" w:rsidTr="00AB2F81">
        <w:trPr>
          <w:trHeight w:val="330"/>
          <w:jc w:val="center"/>
        </w:trPr>
        <w:tc>
          <w:tcPr>
            <w:tcW w:w="3694" w:type="dxa"/>
            <w:vAlign w:val="center"/>
          </w:tcPr>
          <w:p w14:paraId="31C90CD5" w14:textId="1074F9FA" w:rsidR="001A6DCD" w:rsidRPr="00F6280E" w:rsidRDefault="001A6DCD" w:rsidP="001A6DCD">
            <w:pPr>
              <w:pStyle w:val="Textopredeterminado"/>
              <w:tabs>
                <w:tab w:val="center" w:pos="4876"/>
                <w:tab w:val="left" w:pos="8040"/>
              </w:tabs>
              <w:spacing w:line="360" w:lineRule="auto"/>
              <w:rPr>
                <w:color w:val="auto"/>
                <w:sz w:val="18"/>
                <w:szCs w:val="20"/>
              </w:rPr>
            </w:pPr>
            <w:r>
              <w:rPr>
                <w:color w:val="auto"/>
                <w:sz w:val="18"/>
                <w:szCs w:val="20"/>
              </w:rPr>
              <w:t>VALOR ACTA 005 PARCIAL 004</w:t>
            </w:r>
          </w:p>
        </w:tc>
        <w:tc>
          <w:tcPr>
            <w:tcW w:w="5696" w:type="dxa"/>
            <w:vAlign w:val="center"/>
          </w:tcPr>
          <w:p w14:paraId="08FE1562" w14:textId="33ADC140" w:rsidR="001A6DCD" w:rsidRPr="00F6280E" w:rsidRDefault="001A6DCD" w:rsidP="001A6DCD">
            <w:pPr>
              <w:pStyle w:val="Textopredeterminado"/>
              <w:tabs>
                <w:tab w:val="center" w:pos="4876"/>
                <w:tab w:val="left" w:pos="8040"/>
              </w:tabs>
              <w:spacing w:line="360" w:lineRule="auto"/>
              <w:rPr>
                <w:color w:val="auto"/>
                <w:sz w:val="18"/>
                <w:szCs w:val="20"/>
              </w:rPr>
            </w:pPr>
            <w:r w:rsidRPr="00F6280E">
              <w:rPr>
                <w:color w:val="auto"/>
                <w:sz w:val="18"/>
                <w:szCs w:val="20"/>
              </w:rPr>
              <w:t>$ 2.200.000,00</w:t>
            </w:r>
          </w:p>
        </w:tc>
      </w:tr>
      <w:tr w:rsidR="00AB2F81" w:rsidRPr="00F6280E" w14:paraId="096B5E78" w14:textId="77777777" w:rsidTr="00AB2F81">
        <w:trPr>
          <w:trHeight w:val="330"/>
          <w:jc w:val="center"/>
        </w:trPr>
        <w:tc>
          <w:tcPr>
            <w:tcW w:w="3694" w:type="dxa"/>
            <w:vAlign w:val="center"/>
          </w:tcPr>
          <w:p w14:paraId="2E0F3722" w14:textId="0115AD91" w:rsidR="00AB2F81" w:rsidRDefault="00080C89" w:rsidP="00AB2F81">
            <w:pPr>
              <w:pStyle w:val="Textopredeterminado"/>
              <w:tabs>
                <w:tab w:val="center" w:pos="4876"/>
                <w:tab w:val="left" w:pos="8040"/>
              </w:tabs>
              <w:spacing w:line="360" w:lineRule="auto"/>
              <w:rPr>
                <w:color w:val="auto"/>
                <w:sz w:val="18"/>
                <w:szCs w:val="20"/>
              </w:rPr>
            </w:pPr>
            <w:r>
              <w:rPr>
                <w:color w:val="auto"/>
                <w:sz w:val="18"/>
                <w:szCs w:val="20"/>
              </w:rPr>
              <w:t>FECHA ACTA 006</w:t>
            </w:r>
            <w:r w:rsidR="00AB2F81">
              <w:rPr>
                <w:color w:val="auto"/>
                <w:sz w:val="18"/>
                <w:szCs w:val="20"/>
              </w:rPr>
              <w:t xml:space="preserve"> PARCIAL 005</w:t>
            </w:r>
          </w:p>
        </w:tc>
        <w:tc>
          <w:tcPr>
            <w:tcW w:w="5696" w:type="dxa"/>
            <w:vAlign w:val="center"/>
          </w:tcPr>
          <w:p w14:paraId="18C2EF84" w14:textId="5871C894" w:rsidR="00AB2F81" w:rsidRPr="00F6280E" w:rsidRDefault="00AB2F81" w:rsidP="00AB2F81">
            <w:pPr>
              <w:pStyle w:val="Textopredeterminado"/>
              <w:tabs>
                <w:tab w:val="center" w:pos="4876"/>
                <w:tab w:val="left" w:pos="8040"/>
              </w:tabs>
              <w:spacing w:line="360" w:lineRule="auto"/>
              <w:rPr>
                <w:color w:val="auto"/>
                <w:sz w:val="18"/>
                <w:szCs w:val="20"/>
              </w:rPr>
            </w:pPr>
            <w:r>
              <w:rPr>
                <w:color w:val="auto"/>
                <w:sz w:val="18"/>
                <w:szCs w:val="20"/>
              </w:rPr>
              <w:t>17</w:t>
            </w:r>
            <w:r w:rsidRPr="00F6280E">
              <w:rPr>
                <w:color w:val="auto"/>
                <w:sz w:val="18"/>
                <w:szCs w:val="20"/>
              </w:rPr>
              <w:t xml:space="preserve"> DE </w:t>
            </w:r>
            <w:r>
              <w:rPr>
                <w:color w:val="auto"/>
                <w:sz w:val="18"/>
                <w:szCs w:val="20"/>
              </w:rPr>
              <w:t xml:space="preserve">JULIO </w:t>
            </w:r>
            <w:r w:rsidRPr="00F6280E">
              <w:rPr>
                <w:color w:val="auto"/>
                <w:sz w:val="18"/>
                <w:szCs w:val="20"/>
              </w:rPr>
              <w:t>DE 2023</w:t>
            </w:r>
          </w:p>
        </w:tc>
      </w:tr>
      <w:tr w:rsidR="00AB2F81" w:rsidRPr="00F6280E" w14:paraId="7E113E40" w14:textId="77777777" w:rsidTr="00AB2F81">
        <w:trPr>
          <w:trHeight w:val="330"/>
          <w:jc w:val="center"/>
        </w:trPr>
        <w:tc>
          <w:tcPr>
            <w:tcW w:w="3694" w:type="dxa"/>
            <w:vAlign w:val="center"/>
          </w:tcPr>
          <w:p w14:paraId="46F1EE7B" w14:textId="7DACB71C" w:rsidR="00AB2F81" w:rsidRDefault="00080C89" w:rsidP="00AB2F81">
            <w:pPr>
              <w:pStyle w:val="Textopredeterminado"/>
              <w:tabs>
                <w:tab w:val="center" w:pos="4876"/>
                <w:tab w:val="left" w:pos="8040"/>
              </w:tabs>
              <w:spacing w:line="360" w:lineRule="auto"/>
              <w:rPr>
                <w:color w:val="auto"/>
                <w:sz w:val="18"/>
                <w:szCs w:val="20"/>
              </w:rPr>
            </w:pPr>
            <w:r>
              <w:rPr>
                <w:color w:val="auto"/>
                <w:sz w:val="18"/>
                <w:szCs w:val="20"/>
              </w:rPr>
              <w:t>VALOR ACTA 006</w:t>
            </w:r>
            <w:r w:rsidR="00AB2F81">
              <w:rPr>
                <w:color w:val="auto"/>
                <w:sz w:val="18"/>
                <w:szCs w:val="20"/>
              </w:rPr>
              <w:t xml:space="preserve"> PARCIAL 005</w:t>
            </w:r>
          </w:p>
        </w:tc>
        <w:tc>
          <w:tcPr>
            <w:tcW w:w="5696" w:type="dxa"/>
            <w:vAlign w:val="center"/>
          </w:tcPr>
          <w:p w14:paraId="4A56C6B1" w14:textId="710A54AB" w:rsidR="00AB2F81" w:rsidRPr="00F6280E" w:rsidRDefault="00AB2F81" w:rsidP="00AB2F81">
            <w:pPr>
              <w:pStyle w:val="Textopredeterminado"/>
              <w:tabs>
                <w:tab w:val="center" w:pos="4876"/>
                <w:tab w:val="left" w:pos="8040"/>
              </w:tabs>
              <w:spacing w:line="360" w:lineRule="auto"/>
              <w:rPr>
                <w:color w:val="auto"/>
                <w:sz w:val="18"/>
                <w:szCs w:val="20"/>
              </w:rPr>
            </w:pPr>
            <w:r w:rsidRPr="00F6280E">
              <w:rPr>
                <w:color w:val="auto"/>
                <w:sz w:val="18"/>
                <w:szCs w:val="20"/>
              </w:rPr>
              <w:t>$ 2.200.000,00</w:t>
            </w:r>
          </w:p>
        </w:tc>
      </w:tr>
      <w:tr w:rsidR="0067656A" w:rsidRPr="00F6280E" w14:paraId="6A4B107C" w14:textId="77777777" w:rsidTr="00AB2F81">
        <w:trPr>
          <w:trHeight w:val="330"/>
          <w:jc w:val="center"/>
        </w:trPr>
        <w:tc>
          <w:tcPr>
            <w:tcW w:w="3694" w:type="dxa"/>
            <w:vAlign w:val="center"/>
          </w:tcPr>
          <w:p w14:paraId="57CA617F" w14:textId="493CB85D" w:rsidR="0067656A" w:rsidRDefault="0067656A" w:rsidP="0067656A">
            <w:pPr>
              <w:pStyle w:val="Textopredeterminado"/>
              <w:tabs>
                <w:tab w:val="center" w:pos="4876"/>
                <w:tab w:val="left" w:pos="8040"/>
              </w:tabs>
              <w:spacing w:line="360" w:lineRule="auto"/>
              <w:rPr>
                <w:color w:val="auto"/>
                <w:sz w:val="18"/>
                <w:szCs w:val="20"/>
              </w:rPr>
            </w:pPr>
            <w:r>
              <w:rPr>
                <w:color w:val="auto"/>
                <w:sz w:val="18"/>
                <w:szCs w:val="20"/>
              </w:rPr>
              <w:t>FECHA ACTA 007 PARCIAL 006</w:t>
            </w:r>
          </w:p>
        </w:tc>
        <w:tc>
          <w:tcPr>
            <w:tcW w:w="5696" w:type="dxa"/>
            <w:vAlign w:val="center"/>
          </w:tcPr>
          <w:p w14:paraId="0A0B305D" w14:textId="7F5908F5" w:rsidR="0067656A" w:rsidRPr="00F6280E" w:rsidRDefault="0067656A" w:rsidP="0067656A">
            <w:pPr>
              <w:pStyle w:val="Textopredeterminado"/>
              <w:tabs>
                <w:tab w:val="center" w:pos="4876"/>
                <w:tab w:val="left" w:pos="8040"/>
              </w:tabs>
              <w:spacing w:line="360" w:lineRule="auto"/>
              <w:rPr>
                <w:color w:val="auto"/>
                <w:sz w:val="18"/>
                <w:szCs w:val="20"/>
              </w:rPr>
            </w:pPr>
            <w:r>
              <w:rPr>
                <w:color w:val="auto"/>
                <w:sz w:val="18"/>
                <w:szCs w:val="20"/>
              </w:rPr>
              <w:t>17</w:t>
            </w:r>
            <w:r w:rsidRPr="00F6280E">
              <w:rPr>
                <w:color w:val="auto"/>
                <w:sz w:val="18"/>
                <w:szCs w:val="20"/>
              </w:rPr>
              <w:t xml:space="preserve"> DE </w:t>
            </w:r>
            <w:r>
              <w:rPr>
                <w:color w:val="auto"/>
                <w:sz w:val="18"/>
                <w:szCs w:val="20"/>
              </w:rPr>
              <w:t xml:space="preserve">AGOSTO </w:t>
            </w:r>
            <w:r w:rsidRPr="00F6280E">
              <w:rPr>
                <w:color w:val="auto"/>
                <w:sz w:val="18"/>
                <w:szCs w:val="20"/>
              </w:rPr>
              <w:t>DE 2023</w:t>
            </w:r>
          </w:p>
        </w:tc>
      </w:tr>
      <w:tr w:rsidR="0067656A" w:rsidRPr="00F6280E" w14:paraId="7E83AEE1" w14:textId="77777777" w:rsidTr="00AB2F81">
        <w:trPr>
          <w:trHeight w:val="330"/>
          <w:jc w:val="center"/>
        </w:trPr>
        <w:tc>
          <w:tcPr>
            <w:tcW w:w="3694" w:type="dxa"/>
            <w:vAlign w:val="center"/>
          </w:tcPr>
          <w:p w14:paraId="1F29D512" w14:textId="08BED9DF" w:rsidR="0067656A" w:rsidRDefault="0067656A" w:rsidP="0067656A">
            <w:pPr>
              <w:pStyle w:val="Textopredeterminado"/>
              <w:tabs>
                <w:tab w:val="center" w:pos="4876"/>
                <w:tab w:val="left" w:pos="8040"/>
              </w:tabs>
              <w:spacing w:line="360" w:lineRule="auto"/>
              <w:rPr>
                <w:color w:val="auto"/>
                <w:sz w:val="18"/>
                <w:szCs w:val="20"/>
              </w:rPr>
            </w:pPr>
            <w:r>
              <w:rPr>
                <w:color w:val="auto"/>
                <w:sz w:val="18"/>
                <w:szCs w:val="20"/>
              </w:rPr>
              <w:t>VALOR ACTA 007 PARCIAL 006</w:t>
            </w:r>
          </w:p>
        </w:tc>
        <w:tc>
          <w:tcPr>
            <w:tcW w:w="5696" w:type="dxa"/>
            <w:vAlign w:val="center"/>
          </w:tcPr>
          <w:p w14:paraId="22DFCB37" w14:textId="29D8221B" w:rsidR="0067656A" w:rsidRPr="00F6280E" w:rsidRDefault="0067656A" w:rsidP="0067656A">
            <w:pPr>
              <w:pStyle w:val="Textopredeterminado"/>
              <w:tabs>
                <w:tab w:val="center" w:pos="4876"/>
                <w:tab w:val="left" w:pos="8040"/>
              </w:tabs>
              <w:spacing w:line="360" w:lineRule="auto"/>
              <w:rPr>
                <w:color w:val="auto"/>
                <w:sz w:val="18"/>
                <w:szCs w:val="20"/>
              </w:rPr>
            </w:pPr>
            <w:r w:rsidRPr="00F6280E">
              <w:rPr>
                <w:color w:val="auto"/>
                <w:sz w:val="18"/>
                <w:szCs w:val="20"/>
              </w:rPr>
              <w:t>$ 2.200.000,00</w:t>
            </w:r>
          </w:p>
        </w:tc>
      </w:tr>
      <w:tr w:rsidR="0067656A" w:rsidRPr="00F6280E" w14:paraId="3B81C3A0" w14:textId="77777777" w:rsidTr="00AB2F81">
        <w:trPr>
          <w:trHeight w:val="330"/>
          <w:jc w:val="center"/>
        </w:trPr>
        <w:tc>
          <w:tcPr>
            <w:tcW w:w="3694" w:type="dxa"/>
            <w:vAlign w:val="center"/>
          </w:tcPr>
          <w:p w14:paraId="0F2C568A" w14:textId="4EE9A63C" w:rsidR="0067656A" w:rsidRPr="00F6280E" w:rsidRDefault="0067656A" w:rsidP="0067656A">
            <w:pPr>
              <w:pStyle w:val="Textopredeterminado"/>
              <w:tabs>
                <w:tab w:val="center" w:pos="4876"/>
                <w:tab w:val="left" w:pos="8040"/>
              </w:tabs>
              <w:spacing w:line="360" w:lineRule="auto"/>
              <w:rPr>
                <w:b/>
                <w:color w:val="auto"/>
                <w:sz w:val="18"/>
                <w:szCs w:val="20"/>
              </w:rPr>
            </w:pPr>
            <w:r w:rsidRPr="00F6280E">
              <w:rPr>
                <w:b/>
                <w:color w:val="auto"/>
                <w:sz w:val="18"/>
                <w:szCs w:val="20"/>
              </w:rPr>
              <w:t>FECHA PRESENTE ACTA</w:t>
            </w:r>
          </w:p>
        </w:tc>
        <w:tc>
          <w:tcPr>
            <w:tcW w:w="5696" w:type="dxa"/>
            <w:vAlign w:val="center"/>
          </w:tcPr>
          <w:p w14:paraId="3300A9E0" w14:textId="0BAD968F" w:rsidR="0067656A" w:rsidRPr="00F6280E" w:rsidRDefault="0067656A" w:rsidP="0067656A">
            <w:pPr>
              <w:pStyle w:val="Textopredeterminado"/>
              <w:tabs>
                <w:tab w:val="center" w:pos="4876"/>
                <w:tab w:val="left" w:pos="8040"/>
              </w:tabs>
              <w:spacing w:line="360" w:lineRule="auto"/>
              <w:rPr>
                <w:b/>
                <w:bCs/>
                <w:color w:val="auto"/>
                <w:sz w:val="18"/>
                <w:szCs w:val="20"/>
              </w:rPr>
            </w:pPr>
            <w:r w:rsidRPr="00F6280E">
              <w:rPr>
                <w:b/>
                <w:bCs/>
                <w:color w:val="auto"/>
                <w:sz w:val="18"/>
                <w:szCs w:val="20"/>
              </w:rPr>
              <w:t>1</w:t>
            </w:r>
            <w:r>
              <w:rPr>
                <w:b/>
                <w:bCs/>
                <w:color w:val="auto"/>
                <w:sz w:val="18"/>
                <w:szCs w:val="20"/>
              </w:rPr>
              <w:t>7</w:t>
            </w:r>
            <w:r w:rsidRPr="00F6280E">
              <w:rPr>
                <w:b/>
                <w:bCs/>
                <w:color w:val="auto"/>
                <w:sz w:val="18"/>
                <w:szCs w:val="20"/>
              </w:rPr>
              <w:t xml:space="preserve"> DE </w:t>
            </w:r>
            <w:r>
              <w:rPr>
                <w:b/>
                <w:bCs/>
                <w:color w:val="auto"/>
                <w:sz w:val="18"/>
                <w:szCs w:val="20"/>
              </w:rPr>
              <w:t>AGOSTO</w:t>
            </w:r>
            <w:r w:rsidRPr="00F6280E">
              <w:rPr>
                <w:b/>
                <w:bCs/>
                <w:color w:val="auto"/>
                <w:sz w:val="18"/>
                <w:szCs w:val="20"/>
              </w:rPr>
              <w:t xml:space="preserve"> DE 2023</w:t>
            </w:r>
          </w:p>
        </w:tc>
      </w:tr>
      <w:tr w:rsidR="0067656A" w:rsidRPr="00F6280E" w14:paraId="31017D7A" w14:textId="77777777" w:rsidTr="00AB2F81">
        <w:trPr>
          <w:trHeight w:val="330"/>
          <w:jc w:val="center"/>
        </w:trPr>
        <w:tc>
          <w:tcPr>
            <w:tcW w:w="3694" w:type="dxa"/>
            <w:vAlign w:val="center"/>
          </w:tcPr>
          <w:p w14:paraId="71A1A2AF" w14:textId="749B1825" w:rsidR="0067656A" w:rsidRPr="00F6280E" w:rsidRDefault="0067656A" w:rsidP="0067656A">
            <w:pPr>
              <w:pStyle w:val="Textopredeterminado"/>
              <w:tabs>
                <w:tab w:val="center" w:pos="4876"/>
                <w:tab w:val="left" w:pos="8040"/>
              </w:tabs>
              <w:spacing w:line="360" w:lineRule="auto"/>
              <w:rPr>
                <w:b/>
                <w:color w:val="auto"/>
                <w:sz w:val="18"/>
                <w:szCs w:val="20"/>
              </w:rPr>
            </w:pPr>
            <w:r w:rsidRPr="00F6280E">
              <w:rPr>
                <w:b/>
                <w:color w:val="auto"/>
                <w:sz w:val="18"/>
                <w:szCs w:val="20"/>
              </w:rPr>
              <w:t>VALOR PRESENTE ACTA</w:t>
            </w:r>
          </w:p>
        </w:tc>
        <w:tc>
          <w:tcPr>
            <w:tcW w:w="5696" w:type="dxa"/>
            <w:vAlign w:val="center"/>
          </w:tcPr>
          <w:p w14:paraId="60EAF68E" w14:textId="2B55C0D4" w:rsidR="0067656A" w:rsidRPr="00F6280E" w:rsidRDefault="0067656A" w:rsidP="0067656A">
            <w:pPr>
              <w:pStyle w:val="Textopredeterminado"/>
              <w:tabs>
                <w:tab w:val="center" w:pos="4876"/>
                <w:tab w:val="left" w:pos="8040"/>
              </w:tabs>
              <w:spacing w:line="360" w:lineRule="auto"/>
              <w:rPr>
                <w:b/>
                <w:bCs/>
                <w:color w:val="auto"/>
                <w:sz w:val="18"/>
                <w:szCs w:val="20"/>
              </w:rPr>
            </w:pPr>
            <w:r w:rsidRPr="00F6280E">
              <w:rPr>
                <w:b/>
                <w:bCs/>
                <w:color w:val="auto"/>
                <w:sz w:val="18"/>
                <w:szCs w:val="20"/>
              </w:rPr>
              <w:t>$ 2.200.000,00</w:t>
            </w:r>
          </w:p>
        </w:tc>
      </w:tr>
      <w:tr w:rsidR="0067656A" w:rsidRPr="00F6280E" w14:paraId="01BBA202" w14:textId="77777777" w:rsidTr="00AB2F81">
        <w:trPr>
          <w:trHeight w:val="330"/>
          <w:jc w:val="center"/>
        </w:trPr>
        <w:tc>
          <w:tcPr>
            <w:tcW w:w="3694" w:type="dxa"/>
            <w:vAlign w:val="center"/>
          </w:tcPr>
          <w:p w14:paraId="32FF02D9" w14:textId="54CA4E89" w:rsidR="0067656A" w:rsidRPr="00F6280E" w:rsidRDefault="0067656A" w:rsidP="0067656A">
            <w:pPr>
              <w:pStyle w:val="Textopredeterminado"/>
              <w:tabs>
                <w:tab w:val="center" w:pos="4876"/>
                <w:tab w:val="left" w:pos="8040"/>
              </w:tabs>
              <w:spacing w:line="360" w:lineRule="auto"/>
              <w:rPr>
                <w:bCs/>
                <w:color w:val="auto"/>
                <w:sz w:val="18"/>
                <w:szCs w:val="20"/>
              </w:rPr>
            </w:pPr>
            <w:r w:rsidRPr="00F6280E">
              <w:rPr>
                <w:bCs/>
                <w:color w:val="auto"/>
                <w:sz w:val="18"/>
                <w:szCs w:val="20"/>
              </w:rPr>
              <w:t>VALOR EJECUTADO</w:t>
            </w:r>
          </w:p>
        </w:tc>
        <w:tc>
          <w:tcPr>
            <w:tcW w:w="5696" w:type="dxa"/>
            <w:vAlign w:val="center"/>
          </w:tcPr>
          <w:p w14:paraId="7C1D0E54" w14:textId="0B048661" w:rsidR="0067656A" w:rsidRPr="00F6280E" w:rsidRDefault="0067656A" w:rsidP="0067656A">
            <w:pPr>
              <w:pStyle w:val="Textopredeterminado"/>
              <w:tabs>
                <w:tab w:val="center" w:pos="4876"/>
                <w:tab w:val="left" w:pos="8040"/>
              </w:tabs>
              <w:spacing w:line="360" w:lineRule="auto"/>
              <w:rPr>
                <w:color w:val="auto"/>
                <w:sz w:val="18"/>
                <w:szCs w:val="20"/>
              </w:rPr>
            </w:pPr>
            <w:r w:rsidRPr="00F6280E">
              <w:rPr>
                <w:rFonts w:eastAsia="Arial"/>
                <w:sz w:val="18"/>
                <w:szCs w:val="20"/>
                <w:lang w:eastAsia="es-CO"/>
              </w:rPr>
              <w:t xml:space="preserve">$ </w:t>
            </w:r>
            <w:r w:rsidR="00D00B79">
              <w:rPr>
                <w:rFonts w:eastAsia="Arial"/>
                <w:sz w:val="18"/>
                <w:szCs w:val="20"/>
                <w:lang w:eastAsia="es-CO"/>
              </w:rPr>
              <w:t>13</w:t>
            </w:r>
            <w:r w:rsidRPr="00F6280E">
              <w:rPr>
                <w:sz w:val="18"/>
                <w:szCs w:val="20"/>
                <w:shd w:val="clear" w:color="auto" w:fill="FAFAFA"/>
              </w:rPr>
              <w:t>.</w:t>
            </w:r>
            <w:r w:rsidR="00D00B79">
              <w:rPr>
                <w:sz w:val="18"/>
                <w:szCs w:val="20"/>
                <w:shd w:val="clear" w:color="auto" w:fill="FAFAFA"/>
              </w:rPr>
              <w:t>2</w:t>
            </w:r>
            <w:r w:rsidRPr="00F6280E">
              <w:rPr>
                <w:sz w:val="18"/>
                <w:szCs w:val="20"/>
                <w:shd w:val="clear" w:color="auto" w:fill="FAFAFA"/>
              </w:rPr>
              <w:t>00.000</w:t>
            </w:r>
            <w:r w:rsidRPr="00F6280E">
              <w:rPr>
                <w:rFonts w:eastAsia="Arial"/>
                <w:sz w:val="18"/>
                <w:szCs w:val="20"/>
                <w:lang w:eastAsia="es-CO"/>
              </w:rPr>
              <w:t xml:space="preserve">,00 </w:t>
            </w:r>
            <w:r w:rsidRPr="00F6280E">
              <w:rPr>
                <w:color w:val="auto"/>
                <w:sz w:val="18"/>
                <w:szCs w:val="20"/>
              </w:rPr>
              <w:t>M/CTE.</w:t>
            </w:r>
          </w:p>
        </w:tc>
      </w:tr>
      <w:tr w:rsidR="0067656A" w:rsidRPr="00F6280E" w14:paraId="47335EB1" w14:textId="77777777" w:rsidTr="00AB2F81">
        <w:trPr>
          <w:trHeight w:val="330"/>
          <w:jc w:val="center"/>
        </w:trPr>
        <w:tc>
          <w:tcPr>
            <w:tcW w:w="3694" w:type="dxa"/>
            <w:vAlign w:val="center"/>
          </w:tcPr>
          <w:p w14:paraId="4C85B4AB" w14:textId="0D0E2443" w:rsidR="0067656A" w:rsidRPr="00F6280E" w:rsidRDefault="0067656A" w:rsidP="0067656A">
            <w:pPr>
              <w:pStyle w:val="Textopredeterminado"/>
              <w:tabs>
                <w:tab w:val="center" w:pos="4876"/>
                <w:tab w:val="left" w:pos="8040"/>
              </w:tabs>
              <w:spacing w:line="360" w:lineRule="auto"/>
              <w:rPr>
                <w:color w:val="auto"/>
                <w:sz w:val="18"/>
                <w:szCs w:val="20"/>
              </w:rPr>
            </w:pPr>
            <w:r w:rsidRPr="00F6280E">
              <w:rPr>
                <w:color w:val="auto"/>
                <w:sz w:val="18"/>
                <w:szCs w:val="20"/>
              </w:rPr>
              <w:t>SALDO POR EJECUTAR</w:t>
            </w:r>
          </w:p>
        </w:tc>
        <w:tc>
          <w:tcPr>
            <w:tcW w:w="5696" w:type="dxa"/>
            <w:vAlign w:val="center"/>
          </w:tcPr>
          <w:p w14:paraId="4070ECA5" w14:textId="1DEF1E35" w:rsidR="0067656A" w:rsidRPr="00F6280E" w:rsidRDefault="0067656A" w:rsidP="0067656A">
            <w:pPr>
              <w:pStyle w:val="Textopredeterminado"/>
              <w:tabs>
                <w:tab w:val="center" w:pos="4876"/>
                <w:tab w:val="left" w:pos="8040"/>
              </w:tabs>
              <w:spacing w:line="360" w:lineRule="auto"/>
              <w:rPr>
                <w:color w:val="auto"/>
                <w:sz w:val="18"/>
                <w:szCs w:val="20"/>
              </w:rPr>
            </w:pPr>
            <w:r w:rsidRPr="00F6280E">
              <w:rPr>
                <w:color w:val="auto"/>
                <w:sz w:val="18"/>
                <w:szCs w:val="20"/>
              </w:rPr>
              <w:t>$ 0,00 M/CTE.</w:t>
            </w:r>
          </w:p>
        </w:tc>
      </w:tr>
    </w:tbl>
    <w:p w14:paraId="0442F7E1" w14:textId="77777777" w:rsidR="00AB2F81" w:rsidRDefault="00AB2F81" w:rsidP="00AB2605">
      <w:pPr>
        <w:spacing w:line="276" w:lineRule="auto"/>
        <w:jc w:val="both"/>
        <w:rPr>
          <w:rFonts w:ascii="Arial" w:hAnsi="Arial" w:cs="Arial"/>
          <w:sz w:val="22"/>
          <w:lang w:val="es-ES_tradnl"/>
        </w:rPr>
      </w:pPr>
    </w:p>
    <w:p w14:paraId="1066EAD3" w14:textId="77777777" w:rsidR="00AB2F81" w:rsidRDefault="00AB2F81" w:rsidP="00AB2605">
      <w:pPr>
        <w:spacing w:line="276" w:lineRule="auto"/>
        <w:jc w:val="both"/>
        <w:rPr>
          <w:rFonts w:ascii="Arial" w:hAnsi="Arial" w:cs="Arial"/>
          <w:sz w:val="22"/>
          <w:lang w:val="es-ES_tradnl"/>
        </w:rPr>
      </w:pPr>
    </w:p>
    <w:p w14:paraId="574B485D" w14:textId="77777777" w:rsidR="00AB2F81" w:rsidRDefault="00AB2F81" w:rsidP="00AB2605">
      <w:pPr>
        <w:spacing w:line="276" w:lineRule="auto"/>
        <w:jc w:val="both"/>
        <w:rPr>
          <w:rFonts w:ascii="Arial" w:hAnsi="Arial" w:cs="Arial"/>
          <w:sz w:val="22"/>
          <w:lang w:val="es-ES_tradnl"/>
        </w:rPr>
      </w:pPr>
    </w:p>
    <w:p w14:paraId="7E23FBF6" w14:textId="77777777" w:rsidR="00AB2F81" w:rsidRDefault="00AB2F81" w:rsidP="00AB2605">
      <w:pPr>
        <w:spacing w:line="276" w:lineRule="auto"/>
        <w:jc w:val="both"/>
        <w:rPr>
          <w:rFonts w:ascii="Arial" w:hAnsi="Arial" w:cs="Arial"/>
          <w:sz w:val="22"/>
          <w:lang w:val="es-ES_tradnl"/>
        </w:rPr>
      </w:pPr>
      <w:bookmarkStart w:id="0" w:name="_GoBack"/>
      <w:bookmarkEnd w:id="0"/>
    </w:p>
    <w:p w14:paraId="458606F3" w14:textId="77777777" w:rsidR="00AB2F81" w:rsidRDefault="00AB2F81" w:rsidP="00AB2605">
      <w:pPr>
        <w:spacing w:line="276" w:lineRule="auto"/>
        <w:jc w:val="both"/>
        <w:rPr>
          <w:rFonts w:ascii="Arial" w:hAnsi="Arial" w:cs="Arial"/>
          <w:sz w:val="22"/>
          <w:lang w:val="es-ES_tradnl"/>
        </w:rPr>
      </w:pPr>
    </w:p>
    <w:p w14:paraId="41C57869" w14:textId="77777777" w:rsidR="00AB2F81" w:rsidRDefault="00AB2F81" w:rsidP="00AB2605">
      <w:pPr>
        <w:spacing w:line="276" w:lineRule="auto"/>
        <w:jc w:val="both"/>
        <w:rPr>
          <w:rFonts w:ascii="Arial" w:hAnsi="Arial" w:cs="Arial"/>
          <w:sz w:val="22"/>
          <w:lang w:val="es-ES_tradnl"/>
        </w:rPr>
      </w:pPr>
    </w:p>
    <w:p w14:paraId="4FA92FB5" w14:textId="77777777" w:rsidR="00AB2F81" w:rsidRDefault="00AB2F81" w:rsidP="00AB2605">
      <w:pPr>
        <w:spacing w:line="276" w:lineRule="auto"/>
        <w:jc w:val="both"/>
        <w:rPr>
          <w:rFonts w:ascii="Arial" w:hAnsi="Arial" w:cs="Arial"/>
          <w:sz w:val="22"/>
          <w:lang w:val="es-ES_tradnl"/>
        </w:rPr>
      </w:pPr>
    </w:p>
    <w:p w14:paraId="28980B3F" w14:textId="77777777" w:rsidR="00AB2F81" w:rsidRDefault="00AB2F81" w:rsidP="00AB2605">
      <w:pPr>
        <w:spacing w:line="276" w:lineRule="auto"/>
        <w:jc w:val="both"/>
        <w:rPr>
          <w:rFonts w:ascii="Arial" w:hAnsi="Arial" w:cs="Arial"/>
          <w:sz w:val="22"/>
          <w:lang w:val="es-ES_tradnl"/>
        </w:rPr>
      </w:pPr>
    </w:p>
    <w:p w14:paraId="6BF43737" w14:textId="77777777" w:rsidR="00AB2F81" w:rsidRDefault="00AB2F81" w:rsidP="00AB2605">
      <w:pPr>
        <w:spacing w:line="276" w:lineRule="auto"/>
        <w:jc w:val="both"/>
        <w:rPr>
          <w:rFonts w:ascii="Arial" w:hAnsi="Arial" w:cs="Arial"/>
          <w:sz w:val="22"/>
          <w:lang w:val="es-ES_tradnl"/>
        </w:rPr>
      </w:pPr>
    </w:p>
    <w:p w14:paraId="12F73630" w14:textId="77777777" w:rsidR="00AB2F81" w:rsidRDefault="00AB2F81" w:rsidP="00AB2605">
      <w:pPr>
        <w:spacing w:line="276" w:lineRule="auto"/>
        <w:jc w:val="both"/>
        <w:rPr>
          <w:rFonts w:ascii="Arial" w:hAnsi="Arial" w:cs="Arial"/>
          <w:sz w:val="22"/>
          <w:lang w:val="es-ES_tradnl"/>
        </w:rPr>
      </w:pPr>
    </w:p>
    <w:p w14:paraId="30E696FF" w14:textId="77777777" w:rsidR="00AB2F81" w:rsidRDefault="00AB2F81" w:rsidP="00AB2605">
      <w:pPr>
        <w:spacing w:line="276" w:lineRule="auto"/>
        <w:jc w:val="both"/>
        <w:rPr>
          <w:rFonts w:ascii="Arial" w:hAnsi="Arial" w:cs="Arial"/>
          <w:sz w:val="22"/>
          <w:lang w:val="es-ES_tradnl"/>
        </w:rPr>
      </w:pPr>
    </w:p>
    <w:p w14:paraId="193B7A06" w14:textId="77777777" w:rsidR="00AB2F81" w:rsidRDefault="00AB2F81" w:rsidP="00AB2605">
      <w:pPr>
        <w:spacing w:line="276" w:lineRule="auto"/>
        <w:jc w:val="both"/>
        <w:rPr>
          <w:rFonts w:ascii="Arial" w:hAnsi="Arial" w:cs="Arial"/>
          <w:sz w:val="22"/>
          <w:lang w:val="es-ES_tradnl"/>
        </w:rPr>
      </w:pPr>
    </w:p>
    <w:p w14:paraId="4B0784E1" w14:textId="77777777" w:rsidR="00D06EA0" w:rsidRDefault="00D06EA0" w:rsidP="00AB2605">
      <w:pPr>
        <w:spacing w:line="276" w:lineRule="auto"/>
        <w:jc w:val="both"/>
        <w:rPr>
          <w:rFonts w:ascii="Arial" w:hAnsi="Arial" w:cs="Arial"/>
          <w:sz w:val="22"/>
          <w:lang w:val="es-ES_tradnl"/>
        </w:rPr>
      </w:pPr>
    </w:p>
    <w:p w14:paraId="3DFE498D" w14:textId="4CDDD38F" w:rsidR="001641BE" w:rsidRDefault="00FE799E" w:rsidP="00AB2605">
      <w:pPr>
        <w:spacing w:line="276" w:lineRule="auto"/>
        <w:jc w:val="both"/>
        <w:rPr>
          <w:rFonts w:ascii="Arial" w:hAnsi="Arial" w:cs="Arial"/>
          <w:sz w:val="22"/>
          <w:lang w:val="es-ES_tradnl"/>
        </w:rPr>
      </w:pPr>
      <w:r w:rsidRPr="00B11250">
        <w:rPr>
          <w:rFonts w:ascii="Arial" w:hAnsi="Arial" w:cs="Arial"/>
          <w:sz w:val="22"/>
          <w:lang w:val="es-ES_tradnl"/>
        </w:rPr>
        <w:t>En el Municipio de Puerto Boyacá a</w:t>
      </w:r>
      <w:r w:rsidR="00924718" w:rsidRPr="00B11250">
        <w:rPr>
          <w:rFonts w:ascii="Arial" w:hAnsi="Arial" w:cs="Arial"/>
          <w:sz w:val="22"/>
          <w:lang w:val="es-ES_tradnl"/>
        </w:rPr>
        <w:t xml:space="preserve"> </w:t>
      </w:r>
      <w:r w:rsidR="001C4F11" w:rsidRPr="00B11250">
        <w:rPr>
          <w:rFonts w:ascii="Arial" w:hAnsi="Arial" w:cs="Arial"/>
          <w:sz w:val="22"/>
          <w:lang w:val="es-ES_tradnl"/>
        </w:rPr>
        <w:t>l</w:t>
      </w:r>
      <w:r w:rsidR="00924718" w:rsidRPr="00B11250">
        <w:rPr>
          <w:rFonts w:ascii="Arial" w:hAnsi="Arial" w:cs="Arial"/>
          <w:sz w:val="22"/>
          <w:lang w:val="es-ES_tradnl"/>
        </w:rPr>
        <w:t xml:space="preserve">os </w:t>
      </w:r>
      <w:r w:rsidR="001A6DCD">
        <w:rPr>
          <w:rFonts w:ascii="Arial" w:hAnsi="Arial" w:cs="Arial"/>
          <w:sz w:val="22"/>
          <w:lang w:val="es-ES_tradnl"/>
        </w:rPr>
        <w:t xml:space="preserve">diez y </w:t>
      </w:r>
      <w:r w:rsidR="00AB2F81">
        <w:rPr>
          <w:rFonts w:ascii="Arial" w:hAnsi="Arial" w:cs="Arial"/>
          <w:sz w:val="22"/>
          <w:lang w:val="es-ES_tradnl"/>
        </w:rPr>
        <w:t>siete</w:t>
      </w:r>
      <w:r w:rsidR="00BD078D">
        <w:rPr>
          <w:rFonts w:ascii="Arial" w:hAnsi="Arial" w:cs="Arial"/>
          <w:sz w:val="22"/>
          <w:lang w:val="es-ES_tradnl"/>
        </w:rPr>
        <w:t xml:space="preserve"> </w:t>
      </w:r>
      <w:r w:rsidR="00924036" w:rsidRPr="00B11250">
        <w:rPr>
          <w:rFonts w:ascii="Arial" w:hAnsi="Arial" w:cs="Arial"/>
          <w:sz w:val="22"/>
          <w:lang w:val="es-ES_tradnl"/>
        </w:rPr>
        <w:t>(</w:t>
      </w:r>
      <w:r w:rsidR="002A1C25">
        <w:rPr>
          <w:rFonts w:ascii="Arial" w:hAnsi="Arial" w:cs="Arial"/>
          <w:sz w:val="22"/>
          <w:lang w:val="es-ES_tradnl"/>
        </w:rPr>
        <w:t>1</w:t>
      </w:r>
      <w:r w:rsidR="00AB2F81">
        <w:rPr>
          <w:rFonts w:ascii="Arial" w:hAnsi="Arial" w:cs="Arial"/>
          <w:sz w:val="22"/>
          <w:lang w:val="es-ES_tradnl"/>
        </w:rPr>
        <w:t>7</w:t>
      </w:r>
      <w:r w:rsidRPr="00B11250">
        <w:rPr>
          <w:rFonts w:ascii="Arial" w:hAnsi="Arial" w:cs="Arial"/>
          <w:sz w:val="22"/>
          <w:lang w:val="es-ES_tradnl"/>
        </w:rPr>
        <w:t>) día</w:t>
      </w:r>
      <w:r w:rsidR="00924718" w:rsidRPr="00B11250">
        <w:rPr>
          <w:rFonts w:ascii="Arial" w:hAnsi="Arial" w:cs="Arial"/>
          <w:sz w:val="22"/>
          <w:lang w:val="es-ES_tradnl"/>
        </w:rPr>
        <w:t>s</w:t>
      </w:r>
      <w:r w:rsidRPr="00B11250">
        <w:rPr>
          <w:rFonts w:ascii="Arial" w:hAnsi="Arial" w:cs="Arial"/>
          <w:sz w:val="22"/>
          <w:lang w:val="es-ES_tradnl"/>
        </w:rPr>
        <w:t xml:space="preserve"> del mes de </w:t>
      </w:r>
      <w:r w:rsidR="0067656A">
        <w:rPr>
          <w:rFonts w:ascii="Arial" w:hAnsi="Arial" w:cs="Arial"/>
          <w:sz w:val="22"/>
          <w:lang w:val="es-ES_tradnl"/>
        </w:rPr>
        <w:t>Agosto</w:t>
      </w:r>
      <w:r w:rsidR="001274B1" w:rsidRPr="00B11250">
        <w:rPr>
          <w:rFonts w:ascii="Arial" w:hAnsi="Arial" w:cs="Arial"/>
          <w:sz w:val="22"/>
          <w:lang w:val="es-ES_tradnl"/>
        </w:rPr>
        <w:t xml:space="preserve"> </w:t>
      </w:r>
      <w:r w:rsidRPr="00B11250">
        <w:rPr>
          <w:rFonts w:ascii="Arial" w:hAnsi="Arial" w:cs="Arial"/>
          <w:sz w:val="22"/>
          <w:lang w:val="es-ES_tradnl"/>
        </w:rPr>
        <w:t>de</w:t>
      </w:r>
      <w:r w:rsidR="00D97541" w:rsidRPr="00B11250">
        <w:rPr>
          <w:rFonts w:ascii="Arial" w:hAnsi="Arial" w:cs="Arial"/>
          <w:sz w:val="22"/>
          <w:lang w:val="es-ES_tradnl"/>
        </w:rPr>
        <w:t>l</w:t>
      </w:r>
      <w:r w:rsidR="00EC0562" w:rsidRPr="00B11250">
        <w:rPr>
          <w:rFonts w:ascii="Arial" w:hAnsi="Arial" w:cs="Arial"/>
          <w:sz w:val="22"/>
          <w:lang w:val="es-ES_tradnl"/>
        </w:rPr>
        <w:t xml:space="preserve"> año 2</w:t>
      </w:r>
      <w:r w:rsidR="00226F91" w:rsidRPr="00B11250">
        <w:rPr>
          <w:rFonts w:ascii="Arial" w:hAnsi="Arial" w:cs="Arial"/>
          <w:sz w:val="22"/>
          <w:lang w:val="es-ES_tradnl"/>
        </w:rPr>
        <w:t>02</w:t>
      </w:r>
      <w:r w:rsidR="006532C9">
        <w:rPr>
          <w:rFonts w:ascii="Arial" w:hAnsi="Arial" w:cs="Arial"/>
          <w:sz w:val="22"/>
          <w:lang w:val="es-ES_tradnl"/>
        </w:rPr>
        <w:t>3</w:t>
      </w:r>
      <w:r w:rsidR="00072E04" w:rsidRPr="00B11250">
        <w:rPr>
          <w:rFonts w:ascii="Arial" w:hAnsi="Arial" w:cs="Arial"/>
          <w:sz w:val="22"/>
          <w:lang w:val="es-ES_tradnl"/>
        </w:rPr>
        <w:t xml:space="preserve">, se reunieron, </w:t>
      </w:r>
      <w:r w:rsidR="00D40292" w:rsidRPr="00B11250">
        <w:rPr>
          <w:rFonts w:ascii="Arial" w:hAnsi="Arial" w:cs="Arial"/>
          <w:sz w:val="22"/>
          <w:lang w:val="es-ES_tradnl"/>
        </w:rPr>
        <w:t xml:space="preserve">el </w:t>
      </w:r>
      <w:r w:rsidR="00382869">
        <w:rPr>
          <w:rFonts w:ascii="Arial" w:hAnsi="Arial" w:cs="Arial"/>
          <w:sz w:val="22"/>
          <w:lang w:val="es-ES_tradnl"/>
        </w:rPr>
        <w:t>Ingeniero</w:t>
      </w:r>
      <w:r w:rsidR="004E4822" w:rsidRPr="00B11250">
        <w:rPr>
          <w:rFonts w:ascii="Arial" w:hAnsi="Arial" w:cs="Arial"/>
          <w:sz w:val="22"/>
          <w:lang w:val="es-ES_tradnl"/>
        </w:rPr>
        <w:t xml:space="preserve"> </w:t>
      </w:r>
      <w:r w:rsidR="00382869">
        <w:rPr>
          <w:rFonts w:ascii="Arial" w:hAnsi="Arial" w:cs="Arial"/>
          <w:b/>
          <w:bCs/>
          <w:sz w:val="22"/>
          <w:lang w:val="es-ES_tradnl"/>
        </w:rPr>
        <w:t>FABIAN MURILLO MARÍN</w:t>
      </w:r>
      <w:r w:rsidR="001D3CAE" w:rsidRPr="00B11250">
        <w:rPr>
          <w:rFonts w:ascii="Arial" w:hAnsi="Arial" w:cs="Arial"/>
          <w:sz w:val="22"/>
          <w:lang w:val="es-ES_tradnl"/>
        </w:rPr>
        <w:t>,</w:t>
      </w:r>
      <w:r w:rsidR="00382869" w:rsidRPr="00665C33">
        <w:rPr>
          <w:rFonts w:ascii="Arial" w:hAnsi="Arial" w:cs="Arial"/>
          <w:sz w:val="22"/>
          <w:szCs w:val="22"/>
        </w:rPr>
        <w:t xml:space="preserve"> en calidad de Supervisor, </w:t>
      </w:r>
      <w:r w:rsidR="001A6DCD">
        <w:rPr>
          <w:rFonts w:ascii="Arial" w:hAnsi="Arial" w:cs="Arial"/>
          <w:sz w:val="22"/>
          <w:szCs w:val="22"/>
        </w:rPr>
        <w:t>Profesional Universitario</w:t>
      </w:r>
      <w:r w:rsidR="00382869" w:rsidRPr="00665C33">
        <w:rPr>
          <w:rFonts w:ascii="Arial" w:hAnsi="Arial" w:cs="Arial"/>
          <w:sz w:val="22"/>
          <w:szCs w:val="22"/>
        </w:rPr>
        <w:t xml:space="preserve"> de Sistemas, y </w:t>
      </w:r>
      <w:r w:rsidR="00382869">
        <w:rPr>
          <w:rFonts w:ascii="Arial" w:hAnsi="Arial" w:cs="Arial"/>
          <w:sz w:val="22"/>
          <w:szCs w:val="22"/>
        </w:rPr>
        <w:t>el Señor</w:t>
      </w:r>
      <w:r w:rsidR="00382869" w:rsidRPr="00665C33">
        <w:rPr>
          <w:rFonts w:ascii="Arial" w:hAnsi="Arial" w:cs="Arial"/>
          <w:b/>
          <w:sz w:val="22"/>
          <w:szCs w:val="22"/>
        </w:rPr>
        <w:t xml:space="preserve"> JUAN </w:t>
      </w:r>
      <w:r w:rsidR="00382869">
        <w:rPr>
          <w:rFonts w:ascii="Arial" w:hAnsi="Arial" w:cs="Arial"/>
          <w:b/>
          <w:sz w:val="22"/>
          <w:szCs w:val="22"/>
        </w:rPr>
        <w:t>PABLO RENDON BELTRAN</w:t>
      </w:r>
      <w:r w:rsidR="0007353A" w:rsidRPr="00B11250">
        <w:rPr>
          <w:rFonts w:ascii="Arial" w:hAnsi="Arial" w:cs="Arial"/>
          <w:sz w:val="22"/>
          <w:lang w:val="es-ES_tradnl"/>
        </w:rPr>
        <w:t>,</w:t>
      </w:r>
      <w:r w:rsidR="0067330A" w:rsidRPr="00B11250">
        <w:rPr>
          <w:rFonts w:ascii="Arial" w:hAnsi="Arial" w:cs="Arial"/>
          <w:sz w:val="22"/>
          <w:lang w:val="es-ES_tradnl"/>
        </w:rPr>
        <w:t xml:space="preserve"> </w:t>
      </w:r>
      <w:r w:rsidR="005A729F" w:rsidRPr="00B11250">
        <w:rPr>
          <w:rFonts w:ascii="Arial" w:hAnsi="Arial" w:cs="Arial"/>
          <w:sz w:val="22"/>
          <w:lang w:val="es-ES_tradnl"/>
        </w:rPr>
        <w:t xml:space="preserve">en calidad de </w:t>
      </w:r>
      <w:r w:rsidRPr="00B11250">
        <w:rPr>
          <w:rFonts w:ascii="Arial" w:hAnsi="Arial" w:cs="Arial"/>
          <w:sz w:val="22"/>
          <w:lang w:val="es-ES_tradnl"/>
        </w:rPr>
        <w:t>Contratista</w:t>
      </w:r>
      <w:r w:rsidR="005A729F" w:rsidRPr="00B11250">
        <w:rPr>
          <w:rFonts w:ascii="Arial" w:hAnsi="Arial" w:cs="Arial"/>
          <w:sz w:val="22"/>
          <w:lang w:val="es-ES_tradnl"/>
        </w:rPr>
        <w:t>,</w:t>
      </w:r>
      <w:r w:rsidRPr="00B11250">
        <w:rPr>
          <w:rFonts w:ascii="Arial" w:hAnsi="Arial" w:cs="Arial"/>
          <w:sz w:val="22"/>
          <w:lang w:val="es-ES_tradnl"/>
        </w:rPr>
        <w:t xml:space="preserve"> </w:t>
      </w:r>
      <w:r w:rsidR="00362A7E" w:rsidRPr="00B11250">
        <w:rPr>
          <w:rFonts w:ascii="Arial" w:hAnsi="Arial" w:cs="Arial"/>
          <w:sz w:val="22"/>
          <w:lang w:val="es-ES_tradnl"/>
        </w:rPr>
        <w:t>del Contrato de Prestación de Servicios</w:t>
      </w:r>
      <w:r w:rsidR="00912B31" w:rsidRPr="00B11250">
        <w:rPr>
          <w:rFonts w:ascii="Arial" w:hAnsi="Arial" w:cs="Arial"/>
          <w:sz w:val="22"/>
          <w:lang w:val="es-ES_tradnl"/>
        </w:rPr>
        <w:t xml:space="preserve"> </w:t>
      </w:r>
      <w:r w:rsidR="00A30632" w:rsidRPr="00B11250">
        <w:rPr>
          <w:rFonts w:ascii="Arial" w:hAnsi="Arial" w:cs="Arial"/>
          <w:sz w:val="22"/>
          <w:lang w:val="es-ES_tradnl"/>
        </w:rPr>
        <w:t xml:space="preserve">No. </w:t>
      </w:r>
      <w:r w:rsidR="00382869">
        <w:rPr>
          <w:rFonts w:ascii="Arial" w:hAnsi="Arial" w:cs="Arial"/>
          <w:sz w:val="22"/>
          <w:lang w:val="es-ES_tradnl"/>
        </w:rPr>
        <w:t>105</w:t>
      </w:r>
      <w:r w:rsidR="00853191">
        <w:rPr>
          <w:rFonts w:ascii="Arial" w:hAnsi="Arial" w:cs="Arial"/>
          <w:sz w:val="22"/>
          <w:lang w:val="es-ES_tradnl"/>
        </w:rPr>
        <w:t xml:space="preserve"> </w:t>
      </w:r>
      <w:r w:rsidR="00853191" w:rsidRPr="00B11250">
        <w:rPr>
          <w:rFonts w:ascii="Arial" w:hAnsi="Arial" w:cs="Arial"/>
          <w:sz w:val="22"/>
          <w:lang w:val="es-ES_tradnl"/>
        </w:rPr>
        <w:t>DE</w:t>
      </w:r>
      <w:r w:rsidR="00912B31" w:rsidRPr="00B11250">
        <w:rPr>
          <w:rFonts w:ascii="Arial" w:hAnsi="Arial" w:cs="Arial"/>
          <w:sz w:val="22"/>
          <w:lang w:val="es-ES_tradnl"/>
        </w:rPr>
        <w:t xml:space="preserve"> 202</w:t>
      </w:r>
      <w:r w:rsidR="006532C9">
        <w:rPr>
          <w:rFonts w:ascii="Arial" w:hAnsi="Arial" w:cs="Arial"/>
          <w:sz w:val="22"/>
          <w:lang w:val="es-ES_tradnl"/>
        </w:rPr>
        <w:t>3</w:t>
      </w:r>
      <w:r w:rsidR="00362A7E" w:rsidRPr="00B11250">
        <w:rPr>
          <w:rFonts w:ascii="Arial" w:hAnsi="Arial" w:cs="Arial"/>
          <w:sz w:val="22"/>
          <w:lang w:val="es-ES_tradnl"/>
        </w:rPr>
        <w:t xml:space="preserve">, con el fin de </w:t>
      </w:r>
      <w:r w:rsidR="00B11250" w:rsidRPr="00B11250">
        <w:rPr>
          <w:rFonts w:ascii="Arial" w:hAnsi="Arial" w:cs="Arial"/>
          <w:sz w:val="22"/>
          <w:lang w:val="es-ES_tradnl"/>
        </w:rPr>
        <w:t>realizar</w:t>
      </w:r>
      <w:r w:rsidR="00783D60">
        <w:rPr>
          <w:rFonts w:ascii="Arial" w:hAnsi="Arial" w:cs="Arial"/>
          <w:sz w:val="22"/>
          <w:lang w:val="es-ES_tradnl"/>
        </w:rPr>
        <w:t xml:space="preserve"> </w:t>
      </w:r>
      <w:r w:rsidR="00783D60" w:rsidRPr="00783D60">
        <w:rPr>
          <w:rFonts w:ascii="Arial" w:hAnsi="Arial" w:cs="Arial"/>
          <w:sz w:val="22"/>
          <w:u w:val="single"/>
          <w:lang w:val="es-ES_tradnl"/>
        </w:rPr>
        <w:t xml:space="preserve">el </w:t>
      </w:r>
      <w:r w:rsidR="00BD078D">
        <w:rPr>
          <w:rFonts w:ascii="Arial" w:hAnsi="Arial" w:cs="Arial"/>
          <w:sz w:val="22"/>
          <w:u w:val="single"/>
          <w:lang w:val="es-ES_tradnl"/>
        </w:rPr>
        <w:t>pago</w:t>
      </w:r>
      <w:r w:rsidR="00783D60" w:rsidRPr="00783D60">
        <w:rPr>
          <w:rFonts w:ascii="Arial" w:hAnsi="Arial" w:cs="Arial"/>
          <w:sz w:val="22"/>
          <w:u w:val="single"/>
          <w:lang w:val="es-ES_tradnl"/>
        </w:rPr>
        <w:t xml:space="preserve"> Parcial</w:t>
      </w:r>
      <w:r w:rsidR="006532C9">
        <w:rPr>
          <w:rFonts w:ascii="Arial" w:hAnsi="Arial" w:cs="Arial"/>
          <w:sz w:val="22"/>
          <w:u w:val="single"/>
          <w:lang w:val="es-ES_tradnl"/>
        </w:rPr>
        <w:t xml:space="preserve"> 00</w:t>
      </w:r>
      <w:r w:rsidR="0067656A">
        <w:rPr>
          <w:rFonts w:ascii="Arial" w:hAnsi="Arial" w:cs="Arial"/>
          <w:sz w:val="22"/>
          <w:u w:val="single"/>
          <w:lang w:val="es-ES_tradnl"/>
        </w:rPr>
        <w:t>6</w:t>
      </w:r>
      <w:r w:rsidR="00BD078D">
        <w:rPr>
          <w:rFonts w:ascii="Arial" w:hAnsi="Arial" w:cs="Arial"/>
          <w:sz w:val="22"/>
          <w:lang w:val="es-ES_tradnl"/>
        </w:rPr>
        <w:t>.</w:t>
      </w:r>
    </w:p>
    <w:p w14:paraId="737C187D" w14:textId="77777777" w:rsidR="00120558" w:rsidRDefault="00120558" w:rsidP="001922DD">
      <w:pPr>
        <w:pStyle w:val="Textoindependiente"/>
        <w:spacing w:after="0"/>
        <w:jc w:val="both"/>
        <w:rPr>
          <w:rFonts w:ascii="Arial" w:hAnsi="Arial" w:cs="Arial"/>
          <w:sz w:val="22"/>
        </w:rPr>
      </w:pPr>
    </w:p>
    <w:p w14:paraId="7E8EEEBE" w14:textId="4C69EA94" w:rsidR="001A6DCD" w:rsidRDefault="00362A7E" w:rsidP="00382869">
      <w:pPr>
        <w:pStyle w:val="Textoindependiente"/>
        <w:spacing w:after="0"/>
        <w:jc w:val="both"/>
        <w:rPr>
          <w:rFonts w:ascii="Arial" w:hAnsi="Arial" w:cs="Arial"/>
          <w:sz w:val="22"/>
        </w:rPr>
      </w:pPr>
      <w:r w:rsidRPr="00B11250">
        <w:rPr>
          <w:rFonts w:ascii="Arial" w:hAnsi="Arial" w:cs="Arial"/>
          <w:sz w:val="22"/>
        </w:rPr>
        <w:t xml:space="preserve">Para constancia de lo anterior firman los que en ella intervinieron en el Municipio de Puerto Boyacá. </w:t>
      </w:r>
    </w:p>
    <w:p w14:paraId="18D78A1D" w14:textId="77777777" w:rsidR="009E6219" w:rsidRDefault="009E6219" w:rsidP="00382869">
      <w:pPr>
        <w:pStyle w:val="Textoindependiente"/>
        <w:spacing w:after="0"/>
        <w:jc w:val="both"/>
        <w:rPr>
          <w:rFonts w:ascii="Arial" w:hAnsi="Arial" w:cs="Arial"/>
          <w:sz w:val="22"/>
        </w:rPr>
      </w:pPr>
    </w:p>
    <w:p w14:paraId="17A31999" w14:textId="77777777" w:rsidR="00460869" w:rsidRPr="00382869" w:rsidRDefault="00460869" w:rsidP="00382869">
      <w:pPr>
        <w:pStyle w:val="Textoindependiente"/>
        <w:spacing w:after="0"/>
        <w:jc w:val="both"/>
        <w:rPr>
          <w:rFonts w:ascii="Arial" w:hAnsi="Arial" w:cs="Arial"/>
          <w:sz w:val="22"/>
        </w:rPr>
      </w:pPr>
    </w:p>
    <w:p w14:paraId="5C8BABAE" w14:textId="77777777" w:rsidR="00120558" w:rsidRDefault="00120558" w:rsidP="00B11250">
      <w:pPr>
        <w:rPr>
          <w:rFonts w:ascii="Arial" w:hAnsi="Arial" w:cs="Arial"/>
          <w:b/>
        </w:rPr>
      </w:pPr>
    </w:p>
    <w:p w14:paraId="48AB5ADA" w14:textId="77777777" w:rsidR="00120558" w:rsidRPr="00336D93" w:rsidRDefault="00120558" w:rsidP="00B11250">
      <w:pPr>
        <w:rPr>
          <w:rFonts w:ascii="Arial" w:hAnsi="Arial" w:cs="Arial"/>
          <w:b/>
        </w:rPr>
      </w:pPr>
    </w:p>
    <w:p w14:paraId="2E0C3713" w14:textId="57AB50C3" w:rsidR="001641BE" w:rsidRPr="001922DD" w:rsidRDefault="00336D93" w:rsidP="00B11250">
      <w:pPr>
        <w:rPr>
          <w:rFonts w:ascii="Arial" w:hAnsi="Arial" w:cs="Arial"/>
          <w:b/>
          <w:sz w:val="20"/>
          <w:szCs w:val="20"/>
        </w:rPr>
      </w:pPr>
      <w:r w:rsidRPr="001922DD">
        <w:rPr>
          <w:rFonts w:ascii="Arial" w:hAnsi="Arial" w:cs="Arial"/>
          <w:b/>
          <w:sz w:val="20"/>
          <w:szCs w:val="20"/>
        </w:rPr>
        <w:t xml:space="preserve">_______________________________                     </w:t>
      </w:r>
      <w:r w:rsidR="001922DD">
        <w:rPr>
          <w:rFonts w:ascii="Arial" w:hAnsi="Arial" w:cs="Arial"/>
          <w:b/>
          <w:sz w:val="20"/>
          <w:szCs w:val="20"/>
        </w:rPr>
        <w:t xml:space="preserve">            </w:t>
      </w:r>
      <w:r w:rsidRPr="001922DD">
        <w:rPr>
          <w:rFonts w:ascii="Arial" w:hAnsi="Arial" w:cs="Arial"/>
          <w:b/>
          <w:sz w:val="20"/>
          <w:szCs w:val="20"/>
        </w:rPr>
        <w:t xml:space="preserve">   _______________________</w:t>
      </w:r>
    </w:p>
    <w:p w14:paraId="5240F76A" w14:textId="09E084A4" w:rsidR="00336D93" w:rsidRPr="008F3446" w:rsidRDefault="00336D93" w:rsidP="00336D93">
      <w:pPr>
        <w:rPr>
          <w:rFonts w:ascii="Arial" w:hAnsi="Arial" w:cs="Arial"/>
          <w:b/>
          <w:bCs/>
          <w:sz w:val="18"/>
          <w:szCs w:val="20"/>
        </w:rPr>
      </w:pPr>
      <w:r w:rsidRPr="001922DD">
        <w:rPr>
          <w:rFonts w:ascii="Arial" w:hAnsi="Arial" w:cs="Arial"/>
          <w:b/>
          <w:bCs/>
          <w:sz w:val="18"/>
          <w:szCs w:val="20"/>
          <w:lang w:val="es-CO"/>
        </w:rPr>
        <w:t xml:space="preserve"> </w:t>
      </w:r>
      <w:r w:rsidR="008F3446">
        <w:rPr>
          <w:rFonts w:ascii="Arial" w:hAnsi="Arial" w:cs="Arial"/>
          <w:b/>
          <w:bCs/>
          <w:sz w:val="18"/>
          <w:szCs w:val="20"/>
          <w:lang w:val="es-CO"/>
        </w:rPr>
        <w:t xml:space="preserve">        </w:t>
      </w:r>
      <w:r w:rsidRPr="001922DD">
        <w:rPr>
          <w:rFonts w:ascii="Arial" w:hAnsi="Arial" w:cs="Arial"/>
          <w:b/>
          <w:bCs/>
          <w:sz w:val="18"/>
          <w:szCs w:val="20"/>
          <w:lang w:val="es-CO"/>
        </w:rPr>
        <w:t xml:space="preserve">   </w:t>
      </w:r>
      <w:r w:rsidR="008F3446" w:rsidRPr="008F3446">
        <w:rPr>
          <w:rFonts w:ascii="Arial" w:hAnsi="Arial" w:cs="Arial"/>
          <w:b/>
          <w:bCs/>
          <w:sz w:val="18"/>
          <w:szCs w:val="20"/>
          <w:lang w:val="es-CO"/>
        </w:rPr>
        <w:t>FABIAN MURILLO MARIN</w:t>
      </w:r>
      <w:r w:rsidRPr="001922DD">
        <w:rPr>
          <w:rFonts w:ascii="Arial" w:hAnsi="Arial" w:cs="Arial"/>
          <w:b/>
          <w:bCs/>
          <w:sz w:val="18"/>
          <w:szCs w:val="20"/>
          <w:lang w:val="es-CO"/>
        </w:rPr>
        <w:t xml:space="preserve">                            </w:t>
      </w:r>
      <w:r w:rsidR="001922DD">
        <w:rPr>
          <w:rFonts w:ascii="Arial" w:hAnsi="Arial" w:cs="Arial"/>
          <w:b/>
          <w:bCs/>
          <w:sz w:val="18"/>
          <w:szCs w:val="20"/>
          <w:lang w:val="es-CO"/>
        </w:rPr>
        <w:t xml:space="preserve">              </w:t>
      </w:r>
      <w:r w:rsidRPr="001922DD">
        <w:rPr>
          <w:rFonts w:ascii="Arial" w:hAnsi="Arial" w:cs="Arial"/>
          <w:b/>
          <w:bCs/>
          <w:sz w:val="18"/>
          <w:szCs w:val="20"/>
          <w:lang w:val="es-CO"/>
        </w:rPr>
        <w:t xml:space="preserve">       </w:t>
      </w:r>
      <w:r w:rsidR="008F3446">
        <w:rPr>
          <w:rFonts w:ascii="Arial" w:hAnsi="Arial" w:cs="Arial"/>
          <w:b/>
          <w:bCs/>
          <w:sz w:val="18"/>
          <w:szCs w:val="20"/>
          <w:lang w:val="es-CO"/>
        </w:rPr>
        <w:t xml:space="preserve"> JUAN PABLO RENDON BELTRAN</w:t>
      </w:r>
      <w:r w:rsidR="008F3446">
        <w:rPr>
          <w:rFonts w:ascii="Arial" w:hAnsi="Arial" w:cs="Arial"/>
          <w:b/>
          <w:bCs/>
          <w:sz w:val="18"/>
          <w:szCs w:val="20"/>
        </w:rPr>
        <w:t xml:space="preserve">          </w:t>
      </w:r>
      <w:r w:rsidR="008F3446">
        <w:rPr>
          <w:rFonts w:ascii="Arial" w:hAnsi="Arial" w:cs="Arial"/>
        </w:rPr>
        <w:t>Oficina De Sistemas Municipal-Enlace Tic</w:t>
      </w:r>
      <w:r w:rsidRPr="001922DD">
        <w:rPr>
          <w:rFonts w:ascii="Arial" w:hAnsi="Arial" w:cs="Arial"/>
          <w:sz w:val="18"/>
          <w:szCs w:val="20"/>
        </w:rPr>
        <w:t xml:space="preserve">   </w:t>
      </w:r>
      <w:r w:rsidR="001922DD">
        <w:rPr>
          <w:rFonts w:ascii="Arial" w:hAnsi="Arial" w:cs="Arial"/>
          <w:sz w:val="18"/>
          <w:szCs w:val="20"/>
        </w:rPr>
        <w:t xml:space="preserve">              </w:t>
      </w:r>
      <w:r w:rsidRPr="001922DD">
        <w:rPr>
          <w:rFonts w:ascii="Arial" w:hAnsi="Arial" w:cs="Arial"/>
          <w:sz w:val="18"/>
          <w:szCs w:val="20"/>
        </w:rPr>
        <w:t xml:space="preserve">     </w:t>
      </w:r>
      <w:r w:rsidR="008F3446">
        <w:rPr>
          <w:rFonts w:ascii="Arial" w:hAnsi="Arial" w:cs="Arial"/>
          <w:sz w:val="18"/>
          <w:szCs w:val="20"/>
        </w:rPr>
        <w:t xml:space="preserve">              </w:t>
      </w:r>
      <w:r w:rsidRPr="001922DD">
        <w:rPr>
          <w:rFonts w:ascii="Arial" w:hAnsi="Arial" w:cs="Arial"/>
          <w:sz w:val="18"/>
          <w:szCs w:val="20"/>
        </w:rPr>
        <w:t>Contratista</w:t>
      </w:r>
    </w:p>
    <w:p w14:paraId="291FCFE1" w14:textId="3341C32E" w:rsidR="00336D93" w:rsidRPr="001922DD" w:rsidRDefault="00336D93" w:rsidP="00336D93">
      <w:pPr>
        <w:rPr>
          <w:rFonts w:ascii="Arial" w:hAnsi="Arial" w:cs="Arial"/>
          <w:sz w:val="20"/>
          <w:szCs w:val="20"/>
        </w:rPr>
      </w:pPr>
      <w:r w:rsidRPr="001922DD">
        <w:rPr>
          <w:rFonts w:ascii="Arial" w:hAnsi="Arial" w:cs="Arial"/>
          <w:sz w:val="18"/>
          <w:szCs w:val="20"/>
        </w:rPr>
        <w:t xml:space="preserve">                       Supervisor</w:t>
      </w:r>
    </w:p>
    <w:p w14:paraId="3DA85515" w14:textId="2521ADB7" w:rsidR="00B11250" w:rsidRPr="005C7FC7" w:rsidRDefault="00B11250" w:rsidP="001922DD">
      <w:pPr>
        <w:jc w:val="right"/>
        <w:rPr>
          <w:rFonts w:ascii="Arial" w:hAnsi="Arial" w:cs="Arial"/>
          <w:i/>
          <w:sz w:val="14"/>
          <w:szCs w:val="28"/>
        </w:rPr>
      </w:pPr>
      <w:r w:rsidRPr="005C7FC7">
        <w:rPr>
          <w:rFonts w:ascii="Arial" w:hAnsi="Arial" w:cs="Arial"/>
          <w:i/>
          <w:sz w:val="14"/>
          <w:szCs w:val="28"/>
        </w:rPr>
        <w:t xml:space="preserve">Elaboró: </w:t>
      </w:r>
      <w:r w:rsidR="008F3446">
        <w:rPr>
          <w:rFonts w:ascii="Arial" w:hAnsi="Arial" w:cs="Arial"/>
          <w:i/>
          <w:sz w:val="14"/>
          <w:szCs w:val="28"/>
        </w:rPr>
        <w:t xml:space="preserve">Juan Pablo </w:t>
      </w:r>
      <w:proofErr w:type="spellStart"/>
      <w:r w:rsidR="008F3446">
        <w:rPr>
          <w:rFonts w:ascii="Arial" w:hAnsi="Arial" w:cs="Arial"/>
          <w:i/>
          <w:sz w:val="14"/>
          <w:szCs w:val="28"/>
        </w:rPr>
        <w:t>Rendon</w:t>
      </w:r>
      <w:proofErr w:type="spellEnd"/>
      <w:r w:rsidR="008F3446">
        <w:rPr>
          <w:rFonts w:ascii="Arial" w:hAnsi="Arial" w:cs="Arial"/>
          <w:i/>
          <w:sz w:val="14"/>
          <w:szCs w:val="28"/>
        </w:rPr>
        <w:t xml:space="preserve"> </w:t>
      </w:r>
      <w:proofErr w:type="spellStart"/>
      <w:r w:rsidR="008F3446">
        <w:rPr>
          <w:rFonts w:ascii="Arial" w:hAnsi="Arial" w:cs="Arial"/>
          <w:i/>
          <w:sz w:val="14"/>
          <w:szCs w:val="28"/>
        </w:rPr>
        <w:t>Beltran</w:t>
      </w:r>
      <w:proofErr w:type="spellEnd"/>
    </w:p>
    <w:p w14:paraId="5D0861C8" w14:textId="15AA9618" w:rsidR="00B11250" w:rsidRPr="005C7FC7" w:rsidRDefault="00B11250" w:rsidP="001922DD">
      <w:pPr>
        <w:jc w:val="right"/>
        <w:rPr>
          <w:rFonts w:ascii="Arial" w:hAnsi="Arial" w:cs="Arial"/>
          <w:i/>
          <w:sz w:val="14"/>
          <w:szCs w:val="28"/>
        </w:rPr>
      </w:pPr>
      <w:r w:rsidRPr="005C7FC7">
        <w:rPr>
          <w:rFonts w:ascii="Arial" w:hAnsi="Arial" w:cs="Arial"/>
          <w:i/>
          <w:sz w:val="14"/>
          <w:szCs w:val="28"/>
        </w:rPr>
        <w:t xml:space="preserve">Revisó y Aprobó: </w:t>
      </w:r>
      <w:proofErr w:type="spellStart"/>
      <w:r w:rsidR="008F3446">
        <w:rPr>
          <w:rFonts w:ascii="Arial" w:hAnsi="Arial" w:cs="Arial"/>
          <w:i/>
          <w:sz w:val="14"/>
          <w:szCs w:val="28"/>
        </w:rPr>
        <w:t>Fabian</w:t>
      </w:r>
      <w:proofErr w:type="spellEnd"/>
      <w:r w:rsidR="008F3446">
        <w:rPr>
          <w:rFonts w:ascii="Arial" w:hAnsi="Arial" w:cs="Arial"/>
          <w:i/>
          <w:sz w:val="14"/>
          <w:szCs w:val="28"/>
        </w:rPr>
        <w:t xml:space="preserve"> Murillo </w:t>
      </w:r>
      <w:proofErr w:type="spellStart"/>
      <w:r w:rsidR="008F3446">
        <w:rPr>
          <w:rFonts w:ascii="Arial" w:hAnsi="Arial" w:cs="Arial"/>
          <w:i/>
          <w:sz w:val="14"/>
          <w:szCs w:val="28"/>
        </w:rPr>
        <w:t>Marin</w:t>
      </w:r>
      <w:proofErr w:type="spellEnd"/>
    </w:p>
    <w:sectPr w:rsidR="00B11250" w:rsidRPr="005C7FC7" w:rsidSect="00120558">
      <w:headerReference w:type="default" r:id="rId7"/>
      <w:footerReference w:type="default" r:id="rId8"/>
      <w:pgSz w:w="12240" w:h="15840" w:code="1"/>
      <w:pgMar w:top="1134" w:right="1134" w:bottom="1134" w:left="1701" w:header="850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C2ACDB" w14:textId="77777777" w:rsidR="00356619" w:rsidRDefault="00356619" w:rsidP="00E81C71">
      <w:r>
        <w:separator/>
      </w:r>
    </w:p>
  </w:endnote>
  <w:endnote w:type="continuationSeparator" w:id="0">
    <w:p w14:paraId="5C668E34" w14:textId="77777777" w:rsidR="00356619" w:rsidRDefault="00356619" w:rsidP="00E81C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tique Olive">
    <w:panose1 w:val="020B06030202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309B6B" w14:textId="77777777" w:rsidR="00102A1A" w:rsidRPr="00A20322" w:rsidRDefault="00A20322" w:rsidP="00A20322">
    <w:pPr>
      <w:pStyle w:val="Piedepgina"/>
    </w:pPr>
    <w:r>
      <w:rPr>
        <w:noProof/>
        <w:lang w:val="es-CO" w:eastAsia="es-CO"/>
      </w:rPr>
      <w:drawing>
        <wp:anchor distT="0" distB="0" distL="114300" distR="114300" simplePos="0" relativeHeight="251660288" behindDoc="1" locked="0" layoutInCell="1" allowOverlap="1" wp14:anchorId="3D3F3660" wp14:editId="01CDD42E">
          <wp:simplePos x="0" y="0"/>
          <wp:positionH relativeFrom="page">
            <wp:align>right</wp:align>
          </wp:positionH>
          <wp:positionV relativeFrom="paragraph">
            <wp:posOffset>-469362</wp:posOffset>
          </wp:positionV>
          <wp:extent cx="7983220" cy="477520"/>
          <wp:effectExtent l="0" t="0" r="0" b="0"/>
          <wp:wrapTight wrapText="bothSides">
            <wp:wrapPolygon edited="0">
              <wp:start x="0" y="0"/>
              <wp:lineTo x="0" y="20681"/>
              <wp:lineTo x="21545" y="20681"/>
              <wp:lineTo x="21545" y="0"/>
              <wp:lineTo x="0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83220" cy="4775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33B87A" w14:textId="77777777" w:rsidR="00356619" w:rsidRDefault="00356619" w:rsidP="00E81C71">
      <w:r>
        <w:separator/>
      </w:r>
    </w:p>
  </w:footnote>
  <w:footnote w:type="continuationSeparator" w:id="0">
    <w:p w14:paraId="73EB41BA" w14:textId="77777777" w:rsidR="00356619" w:rsidRDefault="00356619" w:rsidP="00E81C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97C269" w14:textId="77777777" w:rsidR="00102A1A" w:rsidRDefault="00102A1A" w:rsidP="00196B95">
    <w:pPr>
      <w:pStyle w:val="Encabezado"/>
      <w:tabs>
        <w:tab w:val="clear" w:pos="4252"/>
        <w:tab w:val="clear" w:pos="8504"/>
        <w:tab w:val="left" w:pos="3570"/>
      </w:tabs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AD08F6" wp14:editId="673DB109">
              <wp:simplePos x="0" y="0"/>
              <wp:positionH relativeFrom="column">
                <wp:posOffset>1069975</wp:posOffset>
              </wp:positionH>
              <wp:positionV relativeFrom="paragraph">
                <wp:posOffset>0</wp:posOffset>
              </wp:positionV>
              <wp:extent cx="4013835" cy="748030"/>
              <wp:effectExtent l="0" t="0" r="0" b="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13835" cy="74803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0C502D" w14:textId="77777777" w:rsidR="00102A1A" w:rsidRDefault="00102A1A" w:rsidP="00E81C71">
                          <w:pPr>
                            <w:pStyle w:val="Sinespaciado"/>
                            <w:jc w:val="center"/>
                            <w:rPr>
                              <w:rFonts w:ascii="Arial" w:hAnsi="Arial" w:cs="Arial"/>
                              <w:b/>
                              <w:sz w:val="28"/>
                            </w:rPr>
                          </w:pPr>
                        </w:p>
                        <w:p w14:paraId="7A6C8C16" w14:textId="77777777" w:rsidR="00102A1A" w:rsidRPr="00A20322" w:rsidRDefault="00102A1A" w:rsidP="00E81C71">
                          <w:pPr>
                            <w:pStyle w:val="Sinespaciado"/>
                            <w:jc w:val="center"/>
                            <w:rPr>
                              <w:rFonts w:ascii="Arial" w:hAnsi="Arial" w:cs="Arial"/>
                              <w:sz w:val="28"/>
                            </w:rPr>
                          </w:pPr>
                          <w:bookmarkStart w:id="1" w:name="OLE_LINK1"/>
                          <w:r w:rsidRPr="00A20322">
                            <w:rPr>
                              <w:rFonts w:ascii="Arial" w:hAnsi="Arial" w:cs="Arial"/>
                              <w:sz w:val="28"/>
                            </w:rPr>
                            <w:t>ALCALDÍA DE PUERTO BOYACÁ - BOYACA</w:t>
                          </w:r>
                        </w:p>
                        <w:p w14:paraId="31471B9C" w14:textId="77777777" w:rsidR="00102A1A" w:rsidRPr="00A20322" w:rsidRDefault="00102A1A" w:rsidP="00E81C71">
                          <w:pPr>
                            <w:pStyle w:val="Sinespaciado"/>
                            <w:jc w:val="center"/>
                            <w:rPr>
                              <w:rFonts w:ascii="Antique Olive" w:hAnsi="Antique Olive" w:cs="Tahoma"/>
                              <w:sz w:val="28"/>
                            </w:rPr>
                          </w:pPr>
                          <w:r w:rsidRPr="00A20322">
                            <w:rPr>
                              <w:rFonts w:ascii="Arial" w:hAnsi="Arial" w:cs="Arial"/>
                              <w:sz w:val="28"/>
                            </w:rPr>
                            <w:t>NIT: 891.800.466-4</w:t>
                          </w:r>
                        </w:p>
                        <w:bookmarkEnd w:id="1"/>
                        <w:p w14:paraId="0FFAEDA4" w14:textId="77777777" w:rsidR="00102A1A" w:rsidRDefault="00102A1A" w:rsidP="00E81C71">
                          <w:pPr>
                            <w:jc w:val="center"/>
                          </w:pPr>
                        </w:p>
                        <w:p w14:paraId="287B685F" w14:textId="77777777" w:rsidR="00102A1A" w:rsidRDefault="00102A1A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76AD08F6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84.25pt;margin-top:0;width:316.05pt;height:58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" filled="f" stroked="f">
              <v:textbox>
                <w:txbxContent>
                  <w:p w14:paraId="330C502D" w14:textId="77777777" w:rsidR="00102A1A" w:rsidRDefault="00102A1A" w:rsidP="00E81C71">
                    <w:pPr>
                      <w:pStyle w:val="Sinespaciado"/>
                      <w:jc w:val="center"/>
                      <w:rPr>
                        <w:rFonts w:ascii="Arial" w:hAnsi="Arial" w:cs="Arial"/>
                        <w:b/>
                        <w:sz w:val="28"/>
                      </w:rPr>
                    </w:pPr>
                  </w:p>
                  <w:p w14:paraId="7A6C8C16" w14:textId="77777777" w:rsidR="00102A1A" w:rsidRPr="00A20322" w:rsidRDefault="00102A1A" w:rsidP="00E81C71">
                    <w:pPr>
                      <w:pStyle w:val="Sinespaciado"/>
                      <w:jc w:val="center"/>
                      <w:rPr>
                        <w:rFonts w:ascii="Arial" w:hAnsi="Arial" w:cs="Arial"/>
                        <w:sz w:val="28"/>
                      </w:rPr>
                    </w:pPr>
                    <w:bookmarkStart w:id="2" w:name="OLE_LINK1"/>
                    <w:r w:rsidRPr="00A20322">
                      <w:rPr>
                        <w:rFonts w:ascii="Arial" w:hAnsi="Arial" w:cs="Arial"/>
                        <w:sz w:val="28"/>
                      </w:rPr>
                      <w:t>ALCALDÍA DE PUERTO BOYACÁ - BOYACA</w:t>
                    </w:r>
                  </w:p>
                  <w:p w14:paraId="31471B9C" w14:textId="77777777" w:rsidR="00102A1A" w:rsidRPr="00A20322" w:rsidRDefault="00102A1A" w:rsidP="00E81C71">
                    <w:pPr>
                      <w:pStyle w:val="Sinespaciado"/>
                      <w:jc w:val="center"/>
                      <w:rPr>
                        <w:rFonts w:ascii="Antique Olive" w:hAnsi="Antique Olive" w:cs="Tahoma"/>
                        <w:sz w:val="28"/>
                      </w:rPr>
                    </w:pPr>
                    <w:r w:rsidRPr="00A20322">
                      <w:rPr>
                        <w:rFonts w:ascii="Arial" w:hAnsi="Arial" w:cs="Arial"/>
                        <w:sz w:val="28"/>
                      </w:rPr>
                      <w:t>NIT: 891.800.466-4</w:t>
                    </w:r>
                  </w:p>
                  <w:bookmarkEnd w:id="2"/>
                  <w:p w14:paraId="0FFAEDA4" w14:textId="77777777" w:rsidR="00102A1A" w:rsidRDefault="00102A1A" w:rsidP="00E81C71">
                    <w:pPr>
                      <w:jc w:val="center"/>
                    </w:pPr>
                  </w:p>
                  <w:p w14:paraId="287B685F" w14:textId="77777777" w:rsidR="00102A1A" w:rsidRDefault="00102A1A"/>
                </w:txbxContent>
              </v:textbox>
            </v:shape>
          </w:pict>
        </mc:Fallback>
      </mc:AlternateContent>
    </w:r>
    <w:r>
      <w:rPr>
        <w:noProof/>
        <w:lang w:val="es-CO" w:eastAsia="es-CO"/>
      </w:rPr>
      <w:drawing>
        <wp:inline distT="0" distB="0" distL="0" distR="0" wp14:anchorId="44BDA739" wp14:editId="3AC50056">
          <wp:extent cx="1073142" cy="973777"/>
          <wp:effectExtent l="0" t="0" r="0" b="0"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SCUDO NUEVO NOVIEMBRE 2014 MECI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3142" cy="9737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99E"/>
    <w:rsid w:val="0000030F"/>
    <w:rsid w:val="000173BC"/>
    <w:rsid w:val="0001768D"/>
    <w:rsid w:val="00025658"/>
    <w:rsid w:val="00026257"/>
    <w:rsid w:val="00026C38"/>
    <w:rsid w:val="0004052B"/>
    <w:rsid w:val="00042C93"/>
    <w:rsid w:val="00051CF8"/>
    <w:rsid w:val="000570B5"/>
    <w:rsid w:val="00065E0A"/>
    <w:rsid w:val="00066421"/>
    <w:rsid w:val="000728DE"/>
    <w:rsid w:val="00072E04"/>
    <w:rsid w:val="0007353A"/>
    <w:rsid w:val="00073CD6"/>
    <w:rsid w:val="00080C89"/>
    <w:rsid w:val="000831C6"/>
    <w:rsid w:val="00086B38"/>
    <w:rsid w:val="000942CA"/>
    <w:rsid w:val="000A6FB2"/>
    <w:rsid w:val="000A7359"/>
    <w:rsid w:val="000B36CF"/>
    <w:rsid w:val="000B6DC7"/>
    <w:rsid w:val="000C1D2F"/>
    <w:rsid w:val="000C442D"/>
    <w:rsid w:val="000C58F8"/>
    <w:rsid w:val="000D2BBA"/>
    <w:rsid w:val="000D4FA2"/>
    <w:rsid w:val="000D66DD"/>
    <w:rsid w:val="000F157F"/>
    <w:rsid w:val="000F4A40"/>
    <w:rsid w:val="000F6E90"/>
    <w:rsid w:val="001007D0"/>
    <w:rsid w:val="0010122A"/>
    <w:rsid w:val="00101A98"/>
    <w:rsid w:val="00102A1A"/>
    <w:rsid w:val="00107AE6"/>
    <w:rsid w:val="001118DF"/>
    <w:rsid w:val="001158C0"/>
    <w:rsid w:val="0012016B"/>
    <w:rsid w:val="00120367"/>
    <w:rsid w:val="001204D9"/>
    <w:rsid w:val="00120558"/>
    <w:rsid w:val="00126CA1"/>
    <w:rsid w:val="001274B1"/>
    <w:rsid w:val="001328BE"/>
    <w:rsid w:val="00134ABB"/>
    <w:rsid w:val="00137C99"/>
    <w:rsid w:val="00141DD9"/>
    <w:rsid w:val="001506BA"/>
    <w:rsid w:val="00152255"/>
    <w:rsid w:val="00154527"/>
    <w:rsid w:val="001620A6"/>
    <w:rsid w:val="001641BE"/>
    <w:rsid w:val="001751B8"/>
    <w:rsid w:val="00181D07"/>
    <w:rsid w:val="001922DD"/>
    <w:rsid w:val="00196B95"/>
    <w:rsid w:val="00196D10"/>
    <w:rsid w:val="001A2C6D"/>
    <w:rsid w:val="001A4845"/>
    <w:rsid w:val="001A6DCD"/>
    <w:rsid w:val="001B3FA1"/>
    <w:rsid w:val="001C4F11"/>
    <w:rsid w:val="001C5B91"/>
    <w:rsid w:val="001D0CAE"/>
    <w:rsid w:val="001D3CAE"/>
    <w:rsid w:val="001E189B"/>
    <w:rsid w:val="001E2DEE"/>
    <w:rsid w:val="002024B2"/>
    <w:rsid w:val="002026D1"/>
    <w:rsid w:val="00223A5C"/>
    <w:rsid w:val="00223D74"/>
    <w:rsid w:val="00226F91"/>
    <w:rsid w:val="002327CC"/>
    <w:rsid w:val="00236319"/>
    <w:rsid w:val="0023761E"/>
    <w:rsid w:val="002413E6"/>
    <w:rsid w:val="002474E8"/>
    <w:rsid w:val="00251B4D"/>
    <w:rsid w:val="00272440"/>
    <w:rsid w:val="00295745"/>
    <w:rsid w:val="002A029E"/>
    <w:rsid w:val="002A1C25"/>
    <w:rsid w:val="002A4884"/>
    <w:rsid w:val="002A58E7"/>
    <w:rsid w:val="002A5CC2"/>
    <w:rsid w:val="002B24F0"/>
    <w:rsid w:val="002C03CF"/>
    <w:rsid w:val="002C763D"/>
    <w:rsid w:val="002D0ACF"/>
    <w:rsid w:val="002D645B"/>
    <w:rsid w:val="002D7605"/>
    <w:rsid w:val="002E109D"/>
    <w:rsid w:val="002E1A48"/>
    <w:rsid w:val="002E25A4"/>
    <w:rsid w:val="002E403B"/>
    <w:rsid w:val="002E6309"/>
    <w:rsid w:val="002F2949"/>
    <w:rsid w:val="002F3927"/>
    <w:rsid w:val="00314633"/>
    <w:rsid w:val="0032065B"/>
    <w:rsid w:val="00334F01"/>
    <w:rsid w:val="00336D93"/>
    <w:rsid w:val="00343484"/>
    <w:rsid w:val="00352EE3"/>
    <w:rsid w:val="00356619"/>
    <w:rsid w:val="00357A1B"/>
    <w:rsid w:val="00362A7E"/>
    <w:rsid w:val="00370F48"/>
    <w:rsid w:val="00372753"/>
    <w:rsid w:val="003755DA"/>
    <w:rsid w:val="0037727C"/>
    <w:rsid w:val="00382869"/>
    <w:rsid w:val="00385269"/>
    <w:rsid w:val="003868A6"/>
    <w:rsid w:val="0038768A"/>
    <w:rsid w:val="003A022F"/>
    <w:rsid w:val="003A43F1"/>
    <w:rsid w:val="003A547E"/>
    <w:rsid w:val="003B01F9"/>
    <w:rsid w:val="003B3782"/>
    <w:rsid w:val="003B3B1E"/>
    <w:rsid w:val="003C6B58"/>
    <w:rsid w:val="003D53BE"/>
    <w:rsid w:val="003D548B"/>
    <w:rsid w:val="003D6209"/>
    <w:rsid w:val="003E7F76"/>
    <w:rsid w:val="003F053B"/>
    <w:rsid w:val="003F6469"/>
    <w:rsid w:val="00401A8A"/>
    <w:rsid w:val="004137D1"/>
    <w:rsid w:val="0042176F"/>
    <w:rsid w:val="004312F3"/>
    <w:rsid w:val="00432B8B"/>
    <w:rsid w:val="00435577"/>
    <w:rsid w:val="00440B5C"/>
    <w:rsid w:val="004570EB"/>
    <w:rsid w:val="00460869"/>
    <w:rsid w:val="00461EDA"/>
    <w:rsid w:val="00466129"/>
    <w:rsid w:val="00470F2E"/>
    <w:rsid w:val="004729D3"/>
    <w:rsid w:val="00490C5E"/>
    <w:rsid w:val="004B2AB8"/>
    <w:rsid w:val="004C11BF"/>
    <w:rsid w:val="004C2CFA"/>
    <w:rsid w:val="004E0A48"/>
    <w:rsid w:val="004E38A6"/>
    <w:rsid w:val="004E4822"/>
    <w:rsid w:val="004F19C9"/>
    <w:rsid w:val="004F35D1"/>
    <w:rsid w:val="00506D2A"/>
    <w:rsid w:val="00513230"/>
    <w:rsid w:val="005243F2"/>
    <w:rsid w:val="00526628"/>
    <w:rsid w:val="00545B07"/>
    <w:rsid w:val="00546359"/>
    <w:rsid w:val="0054646D"/>
    <w:rsid w:val="00547636"/>
    <w:rsid w:val="00551BDA"/>
    <w:rsid w:val="00556266"/>
    <w:rsid w:val="00557D11"/>
    <w:rsid w:val="00560DF9"/>
    <w:rsid w:val="00563633"/>
    <w:rsid w:val="00567B48"/>
    <w:rsid w:val="00567F31"/>
    <w:rsid w:val="0057112A"/>
    <w:rsid w:val="0057334A"/>
    <w:rsid w:val="0058004A"/>
    <w:rsid w:val="00580CB3"/>
    <w:rsid w:val="00593955"/>
    <w:rsid w:val="00596AD6"/>
    <w:rsid w:val="005A5AB2"/>
    <w:rsid w:val="005A729F"/>
    <w:rsid w:val="005B1724"/>
    <w:rsid w:val="005B1CC3"/>
    <w:rsid w:val="005C03C3"/>
    <w:rsid w:val="005C0CDA"/>
    <w:rsid w:val="005C5B42"/>
    <w:rsid w:val="005C60F2"/>
    <w:rsid w:val="005C7C3A"/>
    <w:rsid w:val="005C7FC7"/>
    <w:rsid w:val="005D7444"/>
    <w:rsid w:val="005E424C"/>
    <w:rsid w:val="005E4DC3"/>
    <w:rsid w:val="005E5285"/>
    <w:rsid w:val="005F1D75"/>
    <w:rsid w:val="005F33D5"/>
    <w:rsid w:val="005F7F2A"/>
    <w:rsid w:val="00600BFF"/>
    <w:rsid w:val="0060459F"/>
    <w:rsid w:val="006127EC"/>
    <w:rsid w:val="00617554"/>
    <w:rsid w:val="00624235"/>
    <w:rsid w:val="00631771"/>
    <w:rsid w:val="00641945"/>
    <w:rsid w:val="00642B8A"/>
    <w:rsid w:val="006532C9"/>
    <w:rsid w:val="00665FD8"/>
    <w:rsid w:val="006668E7"/>
    <w:rsid w:val="00671191"/>
    <w:rsid w:val="006715EC"/>
    <w:rsid w:val="0067330A"/>
    <w:rsid w:val="006734D7"/>
    <w:rsid w:val="0067656A"/>
    <w:rsid w:val="00681D52"/>
    <w:rsid w:val="00683E92"/>
    <w:rsid w:val="0068618C"/>
    <w:rsid w:val="00686284"/>
    <w:rsid w:val="00693278"/>
    <w:rsid w:val="00697B5C"/>
    <w:rsid w:val="006A3607"/>
    <w:rsid w:val="006C0B74"/>
    <w:rsid w:val="006C6A7A"/>
    <w:rsid w:val="006C76DA"/>
    <w:rsid w:val="006F7AC0"/>
    <w:rsid w:val="006F7F72"/>
    <w:rsid w:val="007048FC"/>
    <w:rsid w:val="00711C14"/>
    <w:rsid w:val="00714959"/>
    <w:rsid w:val="00717CFA"/>
    <w:rsid w:val="00720B37"/>
    <w:rsid w:val="0072141F"/>
    <w:rsid w:val="007227F6"/>
    <w:rsid w:val="007328BB"/>
    <w:rsid w:val="00735224"/>
    <w:rsid w:val="00756F31"/>
    <w:rsid w:val="00757796"/>
    <w:rsid w:val="007707B7"/>
    <w:rsid w:val="00772213"/>
    <w:rsid w:val="00776F45"/>
    <w:rsid w:val="00783D60"/>
    <w:rsid w:val="00791DB2"/>
    <w:rsid w:val="00793874"/>
    <w:rsid w:val="00796E8A"/>
    <w:rsid w:val="007A0C95"/>
    <w:rsid w:val="007C186D"/>
    <w:rsid w:val="007C3987"/>
    <w:rsid w:val="007E09CB"/>
    <w:rsid w:val="007E367B"/>
    <w:rsid w:val="007E6333"/>
    <w:rsid w:val="007F104F"/>
    <w:rsid w:val="007F2C7D"/>
    <w:rsid w:val="007F5822"/>
    <w:rsid w:val="0080198A"/>
    <w:rsid w:val="008137EC"/>
    <w:rsid w:val="00821F24"/>
    <w:rsid w:val="00825009"/>
    <w:rsid w:val="00832B7B"/>
    <w:rsid w:val="00835114"/>
    <w:rsid w:val="00853191"/>
    <w:rsid w:val="00862B1C"/>
    <w:rsid w:val="00873B73"/>
    <w:rsid w:val="00877010"/>
    <w:rsid w:val="00881C6E"/>
    <w:rsid w:val="0088614E"/>
    <w:rsid w:val="0088746B"/>
    <w:rsid w:val="00891102"/>
    <w:rsid w:val="0089165E"/>
    <w:rsid w:val="00895897"/>
    <w:rsid w:val="008B77C6"/>
    <w:rsid w:val="008C6977"/>
    <w:rsid w:val="008C6DC0"/>
    <w:rsid w:val="008F3446"/>
    <w:rsid w:val="008F4B43"/>
    <w:rsid w:val="00906E93"/>
    <w:rsid w:val="009107A8"/>
    <w:rsid w:val="00912B31"/>
    <w:rsid w:val="009141F4"/>
    <w:rsid w:val="00915872"/>
    <w:rsid w:val="0091694B"/>
    <w:rsid w:val="00924036"/>
    <w:rsid w:val="00924718"/>
    <w:rsid w:val="00935481"/>
    <w:rsid w:val="00936480"/>
    <w:rsid w:val="00946AB3"/>
    <w:rsid w:val="0094743D"/>
    <w:rsid w:val="00951C83"/>
    <w:rsid w:val="009566B4"/>
    <w:rsid w:val="0095704E"/>
    <w:rsid w:val="00967732"/>
    <w:rsid w:val="00972787"/>
    <w:rsid w:val="00975AAC"/>
    <w:rsid w:val="00981DEA"/>
    <w:rsid w:val="009870A8"/>
    <w:rsid w:val="00991F7A"/>
    <w:rsid w:val="00997CCC"/>
    <w:rsid w:val="009A4349"/>
    <w:rsid w:val="009C6484"/>
    <w:rsid w:val="009D220B"/>
    <w:rsid w:val="009D6EA0"/>
    <w:rsid w:val="009E40F3"/>
    <w:rsid w:val="009E5AEA"/>
    <w:rsid w:val="009E6219"/>
    <w:rsid w:val="009F09BE"/>
    <w:rsid w:val="00A04DA6"/>
    <w:rsid w:val="00A11704"/>
    <w:rsid w:val="00A20322"/>
    <w:rsid w:val="00A21B30"/>
    <w:rsid w:val="00A226D6"/>
    <w:rsid w:val="00A25C1D"/>
    <w:rsid w:val="00A30632"/>
    <w:rsid w:val="00A329A3"/>
    <w:rsid w:val="00A51597"/>
    <w:rsid w:val="00A56A35"/>
    <w:rsid w:val="00A56AB8"/>
    <w:rsid w:val="00A656DD"/>
    <w:rsid w:val="00A77BCC"/>
    <w:rsid w:val="00A86F29"/>
    <w:rsid w:val="00A87A0B"/>
    <w:rsid w:val="00A87D15"/>
    <w:rsid w:val="00A90964"/>
    <w:rsid w:val="00A93C0E"/>
    <w:rsid w:val="00A95FE6"/>
    <w:rsid w:val="00AA1017"/>
    <w:rsid w:val="00AA4018"/>
    <w:rsid w:val="00AA47F7"/>
    <w:rsid w:val="00AB1BF4"/>
    <w:rsid w:val="00AB1FC7"/>
    <w:rsid w:val="00AB2605"/>
    <w:rsid w:val="00AB27A3"/>
    <w:rsid w:val="00AB2F81"/>
    <w:rsid w:val="00AB3F81"/>
    <w:rsid w:val="00AB5FF4"/>
    <w:rsid w:val="00AC0748"/>
    <w:rsid w:val="00AC50F5"/>
    <w:rsid w:val="00AD4C8D"/>
    <w:rsid w:val="00AD5A5E"/>
    <w:rsid w:val="00AE45A9"/>
    <w:rsid w:val="00AE5361"/>
    <w:rsid w:val="00B00C1B"/>
    <w:rsid w:val="00B00E4F"/>
    <w:rsid w:val="00B025F5"/>
    <w:rsid w:val="00B04CB6"/>
    <w:rsid w:val="00B11250"/>
    <w:rsid w:val="00B318DA"/>
    <w:rsid w:val="00B37F69"/>
    <w:rsid w:val="00B4561B"/>
    <w:rsid w:val="00B514B7"/>
    <w:rsid w:val="00B529B9"/>
    <w:rsid w:val="00B62D06"/>
    <w:rsid w:val="00B63729"/>
    <w:rsid w:val="00B673FF"/>
    <w:rsid w:val="00B753E2"/>
    <w:rsid w:val="00B923D8"/>
    <w:rsid w:val="00B92C6E"/>
    <w:rsid w:val="00BA008B"/>
    <w:rsid w:val="00BA219E"/>
    <w:rsid w:val="00BA37EB"/>
    <w:rsid w:val="00BB0D6E"/>
    <w:rsid w:val="00BB704D"/>
    <w:rsid w:val="00BC04F3"/>
    <w:rsid w:val="00BC13ED"/>
    <w:rsid w:val="00BD037C"/>
    <w:rsid w:val="00BD078D"/>
    <w:rsid w:val="00BE1AFB"/>
    <w:rsid w:val="00BF0088"/>
    <w:rsid w:val="00BF06FB"/>
    <w:rsid w:val="00BF4DBD"/>
    <w:rsid w:val="00BF503C"/>
    <w:rsid w:val="00C01072"/>
    <w:rsid w:val="00C1184D"/>
    <w:rsid w:val="00C13AD8"/>
    <w:rsid w:val="00C144C3"/>
    <w:rsid w:val="00C26650"/>
    <w:rsid w:val="00C41366"/>
    <w:rsid w:val="00C42F47"/>
    <w:rsid w:val="00C45BF5"/>
    <w:rsid w:val="00C546D8"/>
    <w:rsid w:val="00C568AC"/>
    <w:rsid w:val="00C65A52"/>
    <w:rsid w:val="00C76A3D"/>
    <w:rsid w:val="00C77B6E"/>
    <w:rsid w:val="00C82312"/>
    <w:rsid w:val="00C864B1"/>
    <w:rsid w:val="00C86C15"/>
    <w:rsid w:val="00C93E01"/>
    <w:rsid w:val="00C95780"/>
    <w:rsid w:val="00CA076E"/>
    <w:rsid w:val="00CA1C10"/>
    <w:rsid w:val="00CA3DD4"/>
    <w:rsid w:val="00CA71E3"/>
    <w:rsid w:val="00CA74AE"/>
    <w:rsid w:val="00CB22D8"/>
    <w:rsid w:val="00CB2A3C"/>
    <w:rsid w:val="00CB3DB4"/>
    <w:rsid w:val="00CC11B8"/>
    <w:rsid w:val="00CC31D1"/>
    <w:rsid w:val="00CC67A5"/>
    <w:rsid w:val="00CD463E"/>
    <w:rsid w:val="00CD48FC"/>
    <w:rsid w:val="00CE712D"/>
    <w:rsid w:val="00CF315A"/>
    <w:rsid w:val="00D00B79"/>
    <w:rsid w:val="00D028A4"/>
    <w:rsid w:val="00D0356B"/>
    <w:rsid w:val="00D06EA0"/>
    <w:rsid w:val="00D13C53"/>
    <w:rsid w:val="00D15B10"/>
    <w:rsid w:val="00D34E41"/>
    <w:rsid w:val="00D40292"/>
    <w:rsid w:val="00D434A9"/>
    <w:rsid w:val="00D44FCC"/>
    <w:rsid w:val="00D54234"/>
    <w:rsid w:val="00D54D07"/>
    <w:rsid w:val="00D6091A"/>
    <w:rsid w:val="00D64243"/>
    <w:rsid w:val="00D644CA"/>
    <w:rsid w:val="00D727D8"/>
    <w:rsid w:val="00D94C89"/>
    <w:rsid w:val="00D97541"/>
    <w:rsid w:val="00DA0839"/>
    <w:rsid w:val="00DA7F6F"/>
    <w:rsid w:val="00DB64DD"/>
    <w:rsid w:val="00DB78D4"/>
    <w:rsid w:val="00DC1D1D"/>
    <w:rsid w:val="00DC21F6"/>
    <w:rsid w:val="00DD63E8"/>
    <w:rsid w:val="00E04748"/>
    <w:rsid w:val="00E061A9"/>
    <w:rsid w:val="00E1489F"/>
    <w:rsid w:val="00E158D3"/>
    <w:rsid w:val="00E33446"/>
    <w:rsid w:val="00E37C3C"/>
    <w:rsid w:val="00E41764"/>
    <w:rsid w:val="00E81C71"/>
    <w:rsid w:val="00E8696C"/>
    <w:rsid w:val="00E95C32"/>
    <w:rsid w:val="00EB0501"/>
    <w:rsid w:val="00EB26C4"/>
    <w:rsid w:val="00EB401B"/>
    <w:rsid w:val="00EC0562"/>
    <w:rsid w:val="00EC3FC3"/>
    <w:rsid w:val="00ED3BBF"/>
    <w:rsid w:val="00EE4E22"/>
    <w:rsid w:val="00EF53A5"/>
    <w:rsid w:val="00F03A04"/>
    <w:rsid w:val="00F139FA"/>
    <w:rsid w:val="00F331B5"/>
    <w:rsid w:val="00F33B31"/>
    <w:rsid w:val="00F3486E"/>
    <w:rsid w:val="00F35C24"/>
    <w:rsid w:val="00F4155E"/>
    <w:rsid w:val="00F44055"/>
    <w:rsid w:val="00F53907"/>
    <w:rsid w:val="00F54831"/>
    <w:rsid w:val="00F54BE5"/>
    <w:rsid w:val="00F54CB9"/>
    <w:rsid w:val="00F5746D"/>
    <w:rsid w:val="00F6280E"/>
    <w:rsid w:val="00F7389B"/>
    <w:rsid w:val="00F745FE"/>
    <w:rsid w:val="00F76C3C"/>
    <w:rsid w:val="00F76E59"/>
    <w:rsid w:val="00F83555"/>
    <w:rsid w:val="00F93A4E"/>
    <w:rsid w:val="00F96CC4"/>
    <w:rsid w:val="00FB065B"/>
    <w:rsid w:val="00FB2998"/>
    <w:rsid w:val="00FB3384"/>
    <w:rsid w:val="00FB7760"/>
    <w:rsid w:val="00FC7B45"/>
    <w:rsid w:val="00FD7083"/>
    <w:rsid w:val="00FE799E"/>
    <w:rsid w:val="00FF30A4"/>
    <w:rsid w:val="00FF47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30BE2A"/>
  <w15:docId w15:val="{AB75261D-E393-497D-A574-65695538E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79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3">
    <w:name w:val="heading 3"/>
    <w:basedOn w:val="Normal"/>
    <w:next w:val="Normal"/>
    <w:link w:val="Ttulo3Car"/>
    <w:qFormat/>
    <w:rsid w:val="00FE799E"/>
    <w:pPr>
      <w:keepNext/>
      <w:jc w:val="center"/>
      <w:outlineLvl w:val="2"/>
    </w:pPr>
    <w:rPr>
      <w:rFonts w:ascii="Arial" w:hAnsi="Arial"/>
      <w:b/>
      <w:szCs w:val="20"/>
      <w:lang w:val="es-MX"/>
    </w:rPr>
  </w:style>
  <w:style w:type="paragraph" w:styleId="Ttulo9">
    <w:name w:val="heading 9"/>
    <w:basedOn w:val="Normal"/>
    <w:next w:val="Normal"/>
    <w:link w:val="Ttulo9Car"/>
    <w:qFormat/>
    <w:rsid w:val="00FE799E"/>
    <w:pPr>
      <w:keepNext/>
      <w:outlineLvl w:val="8"/>
    </w:pPr>
    <w:rPr>
      <w:rFonts w:ascii="Arial" w:hAnsi="Arial" w:cs="Arial"/>
      <w:b/>
      <w:sz w:val="22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81C7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81C71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E81C7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81C71"/>
    <w:rPr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1C7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1C71"/>
    <w:rPr>
      <w:rFonts w:ascii="Tahoma" w:hAnsi="Tahoma" w:cs="Tahoma"/>
      <w:sz w:val="16"/>
      <w:szCs w:val="16"/>
      <w:lang w:val="es-CO"/>
    </w:rPr>
  </w:style>
  <w:style w:type="paragraph" w:styleId="Sinespaciado">
    <w:name w:val="No Spacing"/>
    <w:uiPriority w:val="1"/>
    <w:qFormat/>
    <w:rsid w:val="00E81C71"/>
    <w:pPr>
      <w:spacing w:after="0" w:line="240" w:lineRule="auto"/>
    </w:pPr>
    <w:rPr>
      <w:lang w:val="es-CO"/>
    </w:rPr>
  </w:style>
  <w:style w:type="character" w:styleId="Hipervnculo">
    <w:name w:val="Hyperlink"/>
    <w:basedOn w:val="Fuentedeprrafopredeter"/>
    <w:uiPriority w:val="99"/>
    <w:unhideWhenUsed/>
    <w:rsid w:val="00567B48"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rsid w:val="00906E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rsid w:val="00FE799E"/>
    <w:rPr>
      <w:rFonts w:ascii="Arial" w:eastAsia="Times New Roman" w:hAnsi="Arial" w:cs="Times New Roman"/>
      <w:b/>
      <w:sz w:val="24"/>
      <w:szCs w:val="20"/>
      <w:lang w:val="es-MX" w:eastAsia="es-ES"/>
    </w:rPr>
  </w:style>
  <w:style w:type="character" w:customStyle="1" w:styleId="Ttulo9Car">
    <w:name w:val="Título 9 Car"/>
    <w:basedOn w:val="Fuentedeprrafopredeter"/>
    <w:link w:val="Ttulo9"/>
    <w:rsid w:val="00FE799E"/>
    <w:rPr>
      <w:rFonts w:ascii="Arial" w:eastAsia="Times New Roman" w:hAnsi="Arial" w:cs="Arial"/>
      <w:b/>
      <w:szCs w:val="20"/>
      <w:lang w:val="es-MX" w:eastAsia="es-ES"/>
    </w:rPr>
  </w:style>
  <w:style w:type="paragraph" w:styleId="Textoindependiente">
    <w:name w:val="Body Text"/>
    <w:basedOn w:val="Normal"/>
    <w:link w:val="TextoindependienteCar"/>
    <w:rsid w:val="00FE799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FE799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extopredeterminado">
    <w:name w:val="Texto predeterminado"/>
    <w:basedOn w:val="Normal"/>
    <w:rsid w:val="00CA71E3"/>
    <w:pPr>
      <w:autoSpaceDE w:val="0"/>
      <w:autoSpaceDN w:val="0"/>
      <w:adjustRightInd w:val="0"/>
      <w:jc w:val="both"/>
    </w:pPr>
    <w:rPr>
      <w:rFonts w:ascii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BRAS%20PUBLICAS\Documents\Infraestructura\Proyectos%20o%20Actividades\CONTRATOS\CTO%20023%20E3%202016\ACTA%2001%20RECIBO%20PARCIAL%20023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68234-D83E-4A8F-9F68-64D935C9C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ACTA 01 RECIBO PARCIAL 023.dotx</Template>
  <TotalTime>338</TotalTime>
  <Pages>2</Pages>
  <Words>335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OBRAS PUBLICAS</dc:creator>
  <cp:lastModifiedBy>Usuario de Windows</cp:lastModifiedBy>
  <cp:revision>64</cp:revision>
  <cp:lastPrinted>2023-06-16T20:35:00Z</cp:lastPrinted>
  <dcterms:created xsi:type="dcterms:W3CDTF">2022-02-01T19:49:00Z</dcterms:created>
  <dcterms:modified xsi:type="dcterms:W3CDTF">2023-08-14T14:47:00Z</dcterms:modified>
</cp:coreProperties>
</file>